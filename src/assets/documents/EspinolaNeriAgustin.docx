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41" w:rightFromText="141" w:horzAnchor="margin" w:tblpY="-876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Pr="00F50A4A" w:rsidR="001B2ABD" w:rsidTr="132190B7" w14:paraId="0447C284" w14:textId="77777777">
        <w:trPr>
          <w:trHeight w:val="4410"/>
        </w:trPr>
        <w:tc>
          <w:tcPr>
            <w:tcW w:w="3600" w:type="dxa"/>
            <w:tcMar/>
            <w:vAlign w:val="bottom"/>
          </w:tcPr>
          <w:p w:rsidRPr="00F50A4A" w:rsidR="004D7819" w:rsidP="0E5AA537" w:rsidRDefault="004D7819" w14:paraId="5A65E6D1" w14:textId="01763D81">
            <w:pPr>
              <w:tabs>
                <w:tab w:val="left" w:pos="990"/>
              </w:tabs>
              <w:jc w:val="center"/>
              <w:rPr>
                <w:rFonts w:ascii="Aptos" w:hAnsi="Aptos"/>
              </w:rPr>
            </w:pPr>
          </w:p>
          <w:p w:rsidRPr="00F50A4A" w:rsidR="001B2ABD" w:rsidP="0E5AA537" w:rsidRDefault="00F51B82" w14:paraId="55701B1C" w14:textId="4A66876B">
            <w:pPr>
              <w:tabs>
                <w:tab w:val="left" w:pos="990"/>
              </w:tabs>
              <w:jc w:val="center"/>
              <w:rPr>
                <w:rFonts w:ascii="Aptos" w:hAnsi="Aptos"/>
              </w:rPr>
            </w:pPr>
            <w:r w:rsidRPr="00F50A4A">
              <w:rPr>
                <w:rFonts w:ascii="Aptos" w:hAnsi="Aptos"/>
                <w:noProof/>
              </w:rPr>
              <w:drawing>
                <wp:inline distT="0" distB="0" distL="0" distR="0" wp14:anchorId="583145C5" wp14:editId="6CB852DF">
                  <wp:extent cx="2528792" cy="2817439"/>
                  <wp:effectExtent l="0" t="0" r="5080" b="2540"/>
                  <wp:docPr id="707523470" name="Picture 707523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0752347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792" cy="281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Mar/>
          </w:tcPr>
          <w:p w:rsidRPr="00F50A4A" w:rsidR="001B2ABD" w:rsidP="00CC54E0" w:rsidRDefault="001B2ABD" w14:paraId="48CCF589" w14:textId="77777777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470" w:type="dxa"/>
            <w:tcMar/>
            <w:vAlign w:val="bottom"/>
          </w:tcPr>
          <w:p w:rsidRPr="00F50A4A" w:rsidR="001B2ABD" w:rsidP="7115168B" w:rsidRDefault="7115168B" w14:paraId="26D2BEA5" w14:textId="620E2DB6">
            <w:pPr>
              <w:pStyle w:val="Ttulo"/>
              <w:rPr>
                <w:rFonts w:ascii="Aptos" w:hAnsi="Aptos"/>
              </w:rPr>
            </w:pPr>
            <w:r w:rsidRPr="00F50A4A">
              <w:rPr>
                <w:rFonts w:ascii="Aptos" w:hAnsi="Aptos"/>
              </w:rPr>
              <w:t>Neri</w:t>
            </w:r>
          </w:p>
          <w:p w:rsidRPr="00F50A4A" w:rsidR="001B2ABD" w:rsidP="7115168B" w:rsidRDefault="7115168B" w14:paraId="79F465FA" w14:textId="5E9BCE78">
            <w:pPr>
              <w:pStyle w:val="Ttulo"/>
              <w:rPr>
                <w:rFonts w:ascii="Aptos" w:hAnsi="Aptos"/>
              </w:rPr>
            </w:pPr>
            <w:r w:rsidRPr="00F50A4A">
              <w:rPr>
                <w:rFonts w:ascii="Aptos" w:hAnsi="Aptos"/>
              </w:rPr>
              <w:t>Espínola</w:t>
            </w:r>
          </w:p>
          <w:p w:rsidRPr="004D2B2C" w:rsidR="001B2ABD" w:rsidP="009F0CA2" w:rsidRDefault="004D2B2C" w14:paraId="2FF92686" w14:textId="3BAAF6A1">
            <w:pPr>
              <w:pStyle w:val="Subttulo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4D2B2C">
              <w:rPr>
                <w:rFonts w:ascii="Aptos" w:hAnsi="Aptos"/>
                <w:b/>
                <w:bCs/>
                <w:sz w:val="20"/>
                <w:szCs w:val="20"/>
              </w:rPr>
              <w:t>Argentino. Soltero. Nacido el 09/05/1989. CUIL 20-34472866-7</w:t>
            </w:r>
          </w:p>
        </w:tc>
      </w:tr>
      <w:tr w:rsidRPr="00F50A4A" w:rsidR="001B2ABD" w:rsidTr="132190B7" w14:paraId="355789BC" w14:textId="77777777">
        <w:tc>
          <w:tcPr>
            <w:tcW w:w="3600" w:type="dxa"/>
            <w:tcMar/>
          </w:tcPr>
          <w:p w:rsidRPr="00F50A4A" w:rsidR="001B2ABD" w:rsidP="41EAE700" w:rsidRDefault="41EAE700" w14:paraId="4FFE01A4" w14:textId="508F74F0">
            <w:pPr>
              <w:rPr>
                <w:rFonts w:ascii="Aptos" w:hAnsi="Aptos"/>
                <w:lang w:bidi="es-ES"/>
              </w:rPr>
            </w:pPr>
            <w:r w:rsidRPr="00F50A4A">
              <w:rPr>
                <w:rFonts w:ascii="Aptos" w:hAnsi="Aptos" w:eastAsiaTheme="majorEastAsia" w:cstheme="majorBidi"/>
                <w:b/>
                <w:bCs/>
                <w:caps/>
                <w:color w:val="548AB7" w:themeColor="accent1" w:themeShade="BF"/>
                <w:sz w:val="22"/>
                <w:lang w:bidi="es-ES"/>
              </w:rPr>
              <w:t>perfil</w:t>
            </w:r>
          </w:p>
          <w:p w:rsidRPr="00F50A4A" w:rsidR="0E5AA537" w:rsidP="0E5AA537" w:rsidRDefault="0E5AA537" w14:paraId="36779BD7" w14:textId="5E08E0D8">
            <w:pPr>
              <w:rPr>
                <w:rFonts w:ascii="Aptos" w:hAnsi="Aptos"/>
              </w:rPr>
            </w:pPr>
          </w:p>
          <w:p w:rsidRPr="00F50A4A" w:rsidR="00036450" w:rsidP="41EAE700" w:rsidRDefault="7721726D" w14:paraId="12F94AF0" w14:textId="0CAE3DE1">
            <w:pPr>
              <w:jc w:val="both"/>
              <w:rPr>
                <w:rFonts w:ascii="Aptos" w:hAnsi="Aptos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Profesional dinámico y motivado. Me divierte tomar proyectos y gestionarlos desde el concepto hasta su finalización, diseñar estrategias de mejoras y relacionarme con mi equipo para lograr el objetivo en el mejor tiempo posible. </w:t>
            </w:r>
          </w:p>
          <w:p w:rsidRPr="00F50A4A" w:rsidR="00036450" w:rsidP="41EAE700" w:rsidRDefault="41EAE700" w14:paraId="1C53E26C" w14:textId="09A3E03B">
            <w:pPr>
              <w:jc w:val="both"/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Continuamente me encuentro capacitando con las nuevas tecnologías Web y Mobile tanto para mi empleo como para mi desarrollo personal. Apasionado por la Inteligencia Artificial y la robótica.</w:t>
            </w:r>
            <w:r w:rsidRPr="00F50A4A">
              <w:rPr>
                <w:rFonts w:ascii="Aptos" w:hAnsi="Aptos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ptos" w:hAnsi="Aptos"/>
              </w:rPr>
              <w:id w:val="-1954003311"/>
              <w:placeholder>
                <w:docPart w:val="75EEEF2B16CB4F47BD4CA15B17CA395D"/>
              </w:placeholder>
              <w:temporary/>
              <w:showingPlcHdr/>
              <w15:appearance w15:val="hidden"/>
            </w:sdtPr>
            <w:sdtContent>
              <w:p w:rsidRPr="00F50A4A" w:rsidR="00036450" w:rsidP="00CC54E0" w:rsidRDefault="00CB0055" w14:paraId="592207CC" w14:textId="77777777">
                <w:pPr>
                  <w:pStyle w:val="Ttulo3"/>
                  <w:rPr>
                    <w:rFonts w:ascii="Aptos" w:hAnsi="Aptos"/>
                  </w:rPr>
                </w:pPr>
                <w:r w:rsidRPr="00F50A4A">
                  <w:rPr>
                    <w:rFonts w:ascii="Aptos" w:hAnsi="Aptos"/>
                    <w:lang w:bidi="es-ES"/>
                  </w:rPr>
                  <w:t>Contacto</w:t>
                </w:r>
              </w:p>
            </w:sdtContent>
            <w:sdtEndPr>
              <w:rPr>
                <w:rFonts w:ascii="Aptos" w:hAnsi="Aptos"/>
              </w:rPr>
            </w:sdtEndPr>
          </w:sdt>
          <w:sdt>
            <w:sdtPr>
              <w:rPr>
                <w:rFonts w:ascii="Aptos" w:hAnsi="Aptos"/>
              </w:rPr>
              <w:id w:val="1111563247"/>
              <w:placeholder>
                <w:docPart w:val="765975F7527B4F728E2E02799328643E"/>
              </w:placeholder>
              <w:temporary/>
              <w:showingPlcHdr/>
              <w15:appearance w15:val="hidden"/>
            </w:sdtPr>
            <w:sdtContent>
              <w:p w:rsidRPr="00F50A4A" w:rsidR="004D3011" w:rsidP="00CC54E0" w:rsidRDefault="004D3011" w14:paraId="099210A7" w14:textId="77777777">
                <w:pPr>
                  <w:rPr>
                    <w:rFonts w:ascii="Aptos" w:hAnsi="Aptos"/>
                  </w:rPr>
                </w:pPr>
                <w:r w:rsidRPr="00F50A4A">
                  <w:rPr>
                    <w:rFonts w:ascii="Aptos" w:hAnsi="Aptos"/>
                    <w:lang w:bidi="es-ES"/>
                  </w:rPr>
                  <w:t>TELÉFONO:</w:t>
                </w:r>
              </w:p>
            </w:sdtContent>
            <w:sdtEndPr>
              <w:rPr>
                <w:rFonts w:ascii="Aptos" w:hAnsi="Aptos"/>
              </w:rPr>
            </w:sdtEndPr>
          </w:sdt>
          <w:p w:rsidRPr="00F50A4A" w:rsidR="004D3011" w:rsidP="0E5AA537" w:rsidRDefault="7115168B" w14:paraId="43958D97" w14:textId="1465EC67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sz w:val="20"/>
                <w:szCs w:val="20"/>
              </w:rPr>
              <w:t>11-6857-3664</w:t>
            </w:r>
          </w:p>
          <w:p w:rsidRPr="00F50A4A" w:rsidR="004D3011" w:rsidP="00CC54E0" w:rsidRDefault="004D3011" w14:paraId="5B65B92A" w14:textId="77777777">
            <w:pPr>
              <w:rPr>
                <w:rFonts w:ascii="Aptos" w:hAnsi="Aptos"/>
              </w:rPr>
            </w:pPr>
          </w:p>
          <w:sdt>
            <w:sdtPr>
              <w:rPr>
                <w:rFonts w:ascii="Aptos" w:hAnsi="Aptos"/>
              </w:rPr>
              <w:id w:val="67859272"/>
              <w:placeholder>
                <w:docPart w:val="98E0D32DE03E47A38852E4B642919C00"/>
              </w:placeholder>
              <w:temporary/>
              <w:showingPlcHdr/>
              <w15:appearance w15:val="hidden"/>
            </w:sdtPr>
            <w:sdtContent>
              <w:p w:rsidRPr="00F50A4A" w:rsidR="004D3011" w:rsidP="00CC54E0" w:rsidRDefault="41EAE700" w14:paraId="687D5BE5" w14:textId="77777777">
                <w:pPr>
                  <w:rPr>
                    <w:rFonts w:ascii="Aptos" w:hAnsi="Aptos"/>
                  </w:rPr>
                </w:pPr>
                <w:r w:rsidRPr="00F50A4A">
                  <w:rPr>
                    <w:rFonts w:ascii="Aptos" w:hAnsi="Aptos" w:eastAsiaTheme="majorEastAsia" w:cstheme="majorBidi"/>
                    <w:b/>
                    <w:bCs/>
                    <w:caps/>
                    <w:color w:val="548AB7" w:themeColor="accent1" w:themeShade="BF"/>
                    <w:sz w:val="22"/>
                    <w:lang w:bidi="es-ES"/>
                  </w:rPr>
                  <w:t>SITIO WEB:</w:t>
                </w:r>
              </w:p>
            </w:sdtContent>
            <w:sdtEndPr>
              <w:rPr>
                <w:rFonts w:ascii="Aptos" w:hAnsi="Aptos"/>
              </w:rPr>
            </w:sdtEndPr>
          </w:sdt>
          <w:p w:rsidRPr="00F50A4A" w:rsidR="7115168B" w:rsidP="7115168B" w:rsidRDefault="00000000" w14:paraId="09B7E296" w14:textId="1E7A0AEC">
            <w:pPr>
              <w:rPr>
                <w:rFonts w:ascii="Aptos" w:hAnsi="Aptos"/>
              </w:rPr>
            </w:pPr>
            <w:hyperlink r:id="rId10">
              <w:r w:rsidRPr="00F50A4A" w:rsidR="02BA2883">
                <w:rPr>
                  <w:rStyle w:val="Hipervnculo"/>
                  <w:rFonts w:ascii="Aptos" w:hAnsi="Aptos" w:eastAsia="Bembo" w:cs="Bembo"/>
                  <w:sz w:val="20"/>
                  <w:szCs w:val="20"/>
                  <w:lang w:val="es-AR"/>
                </w:rPr>
                <w:t>https://soynerin.github.io/</w:t>
              </w:r>
            </w:hyperlink>
          </w:p>
          <w:p w:rsidRPr="00F50A4A" w:rsidR="004D3011" w:rsidP="00CC54E0" w:rsidRDefault="004D3011" w14:paraId="7805ACE0" w14:textId="77777777">
            <w:pPr>
              <w:rPr>
                <w:rFonts w:ascii="Aptos" w:hAnsi="Aptos"/>
                <w:lang w:val="es-AR"/>
              </w:rPr>
            </w:pPr>
          </w:p>
          <w:sdt>
            <w:sdtPr>
              <w:rPr>
                <w:rFonts w:ascii="Aptos" w:hAnsi="Aptos"/>
              </w:rPr>
              <w:id w:val="-240260293"/>
              <w:placeholder>
                <w:docPart w:val="88560468767C4F5A95C55FB72E3FF291"/>
              </w:placeholder>
              <w:temporary/>
              <w:showingPlcHdr/>
              <w15:appearance w15:val="hidden"/>
            </w:sdtPr>
            <w:sdtContent>
              <w:p w:rsidRPr="00F50A4A" w:rsidR="004D3011" w:rsidP="00CC54E0" w:rsidRDefault="41EAE700" w14:paraId="0CC60AF5" w14:textId="77777777">
                <w:pPr>
                  <w:rPr>
                    <w:rFonts w:ascii="Aptos" w:hAnsi="Aptos"/>
                  </w:rPr>
                </w:pPr>
                <w:r w:rsidRPr="00F50A4A">
                  <w:rPr>
                    <w:rFonts w:ascii="Aptos" w:hAnsi="Aptos" w:eastAsiaTheme="majorEastAsia" w:cstheme="majorBidi"/>
                    <w:b/>
                    <w:bCs/>
                    <w:caps/>
                    <w:color w:val="548AB7" w:themeColor="accent1" w:themeShade="BF"/>
                    <w:sz w:val="22"/>
                    <w:lang w:bidi="es-ES"/>
                  </w:rPr>
                  <w:t>CORREO ELECTRÓNICO:</w:t>
                </w:r>
              </w:p>
            </w:sdtContent>
            <w:sdtEndPr>
              <w:rPr>
                <w:rFonts w:ascii="Aptos" w:hAnsi="Aptos"/>
              </w:rPr>
            </w:sdtEndPr>
          </w:sdt>
          <w:p w:rsidRPr="00F50A4A" w:rsidR="7B471788" w:rsidP="7B471788" w:rsidRDefault="7B471788" w14:paraId="384C6B17" w14:textId="598EE733">
            <w:pPr>
              <w:rPr>
                <w:rStyle w:val="Hipervnculo"/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color w:val="B85A22" w:themeColor="accent2" w:themeShade="BF"/>
                <w:sz w:val="20"/>
                <w:szCs w:val="20"/>
                <w:u w:val="single"/>
              </w:rPr>
              <w:t>neri.agustin.es@outlook.com</w:t>
            </w:r>
          </w:p>
          <w:sdt>
            <w:sdtPr>
              <w:rPr>
                <w:rFonts w:ascii="Aptos" w:hAnsi="Aptos"/>
              </w:rPr>
              <w:id w:val="-1444214663"/>
              <w:placeholder>
                <w:docPart w:val="2FCFDE8D62744B768EEF59D11DB74D25"/>
              </w:placeholder>
              <w:temporary/>
              <w:showingPlcHdr/>
              <w15:appearance w15:val="hidden"/>
            </w:sdtPr>
            <w:sdtContent>
              <w:p w:rsidRPr="00F50A4A" w:rsidR="004D3011" w:rsidP="00CC54E0" w:rsidRDefault="00CB0055" w14:paraId="7E342864" w14:textId="77777777">
                <w:pPr>
                  <w:pStyle w:val="Ttulo3"/>
                  <w:rPr>
                    <w:rFonts w:ascii="Aptos" w:hAnsi="Aptos"/>
                  </w:rPr>
                </w:pPr>
                <w:r w:rsidRPr="00F50A4A">
                  <w:rPr>
                    <w:rFonts w:ascii="Aptos" w:hAnsi="Aptos"/>
                    <w:lang w:bidi="es-ES"/>
                  </w:rPr>
                  <w:t>Aficiones</w:t>
                </w:r>
              </w:p>
            </w:sdtContent>
            <w:sdtEndPr>
              <w:rPr>
                <w:rFonts w:ascii="Aptos" w:hAnsi="Aptos"/>
              </w:rPr>
            </w:sdtEndPr>
          </w:sdt>
          <w:p w:rsidRPr="00F50A4A" w:rsidR="004D3011" w:rsidP="0E5AA537" w:rsidRDefault="7B471788" w14:paraId="31FE7E9D" w14:textId="4760EE09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sz w:val="20"/>
                <w:szCs w:val="20"/>
              </w:rPr>
              <w:t>Pádel.</w:t>
            </w:r>
          </w:p>
          <w:p w:rsidRPr="00F50A4A" w:rsidR="7B471788" w:rsidP="7B471788" w:rsidRDefault="7B471788" w14:paraId="603DA731" w14:textId="5E2E700D">
            <w:pPr>
              <w:rPr>
                <w:rFonts w:ascii="Aptos" w:hAnsi="Aptos" w:eastAsia="Meiryo" w:cs="Arial"/>
                <w:szCs w:val="18"/>
              </w:rPr>
            </w:pPr>
            <w:r w:rsidRPr="00F50A4A">
              <w:rPr>
                <w:rFonts w:ascii="Aptos" w:hAnsi="Aptos" w:eastAsia="Meiryo" w:cs="Arial"/>
                <w:sz w:val="20"/>
                <w:szCs w:val="20"/>
              </w:rPr>
              <w:t>Dibujar.</w:t>
            </w:r>
          </w:p>
          <w:p w:rsidRPr="00F50A4A" w:rsidR="7B471788" w:rsidP="7B471788" w:rsidRDefault="7B471788" w14:paraId="11BB2642" w14:textId="2AFDA96E">
            <w:pPr>
              <w:rPr>
                <w:rFonts w:ascii="Aptos" w:hAnsi="Aptos"/>
                <w:sz w:val="20"/>
                <w:szCs w:val="20"/>
              </w:rPr>
            </w:pPr>
            <w:r w:rsidRPr="1DAC2604" w:rsidR="1DAC2604">
              <w:rPr>
                <w:rFonts w:ascii="Aptos" w:hAnsi="Aptos"/>
                <w:sz w:val="20"/>
                <w:szCs w:val="20"/>
              </w:rPr>
              <w:t xml:space="preserve">Restaurar/arreglar equipos </w:t>
            </w:r>
            <w:r w:rsidRPr="1DAC2604" w:rsidR="1DAC2604">
              <w:rPr>
                <w:rFonts w:ascii="Aptos" w:hAnsi="Aptos"/>
                <w:sz w:val="20"/>
                <w:szCs w:val="20"/>
              </w:rPr>
              <w:t>electrónicos</w:t>
            </w:r>
          </w:p>
          <w:p w:rsidRPr="00F50A4A" w:rsidR="00854F41" w:rsidP="00CC54E0" w:rsidRDefault="7115168B" w14:paraId="61CEC394" w14:textId="590AA465">
            <w:pPr>
              <w:pStyle w:val="Ttulo3"/>
              <w:rPr>
                <w:rFonts w:ascii="Aptos" w:hAnsi="Aptos"/>
              </w:rPr>
            </w:pPr>
            <w:r w:rsidRPr="00F50A4A">
              <w:rPr>
                <w:rFonts w:ascii="Aptos" w:hAnsi="Aptos"/>
              </w:rPr>
              <w:t>HABILIDADES TÉCNICAS</w:t>
            </w:r>
          </w:p>
          <w:p w:rsidRPr="00F50A4A" w:rsidR="00CE01B0" w:rsidP="41EAE700" w:rsidRDefault="20A44986" w14:paraId="5BB8F8FB" w14:textId="2D19713F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sz w:val="20"/>
                <w:szCs w:val="20"/>
              </w:rPr>
              <w:t>C# .NET Framework v4+</w:t>
            </w:r>
          </w:p>
          <w:p w:rsidRPr="00F50A4A" w:rsidR="20A44986" w:rsidP="20A44986" w:rsidRDefault="20A44986" w14:paraId="588E667B" w14:textId="05D6C24A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F50A4A">
              <w:rPr>
                <w:rFonts w:ascii="Aptos" w:hAnsi="Aptos"/>
                <w:sz w:val="20"/>
                <w:szCs w:val="20"/>
                <w:lang w:val="en-US"/>
              </w:rPr>
              <w:t>Xamarin Forms</w:t>
            </w:r>
          </w:p>
          <w:p w:rsidRPr="00F50A4A" w:rsidR="7721726D" w:rsidP="7721726D" w:rsidRDefault="7721726D" w14:paraId="22B5C384" w14:textId="2B3D0CDF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F50A4A">
              <w:rPr>
                <w:rFonts w:ascii="Aptos" w:hAnsi="Aptos"/>
                <w:sz w:val="20"/>
                <w:szCs w:val="20"/>
                <w:lang w:val="en-US"/>
              </w:rPr>
              <w:t>API REST</w:t>
            </w:r>
          </w:p>
          <w:p w:rsidRPr="00F50A4A" w:rsidR="00094D3E" w:rsidP="41EAE700" w:rsidRDefault="7721726D" w14:paraId="6251B350" w14:textId="05A96246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F50A4A">
              <w:rPr>
                <w:rFonts w:ascii="Aptos" w:hAnsi="Aptos"/>
                <w:sz w:val="20"/>
                <w:szCs w:val="20"/>
                <w:lang w:val="en-US"/>
              </w:rPr>
              <w:t xml:space="preserve">Git | </w:t>
            </w:r>
            <w:r w:rsidRPr="00F50A4A" w:rsidR="00C108F4">
              <w:rPr>
                <w:rFonts w:ascii="Aptos" w:hAnsi="Aptos"/>
                <w:sz w:val="20"/>
                <w:szCs w:val="20"/>
                <w:lang w:val="en-US"/>
              </w:rPr>
              <w:t>Gitflow</w:t>
            </w:r>
          </w:p>
          <w:p w:rsidRPr="00F50A4A" w:rsidR="00094D3E" w:rsidP="7115168B" w:rsidRDefault="7B471788" w14:paraId="335ED7ED" w14:textId="4D312DEF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64F67999" w:rsidR="64F67999">
              <w:rPr>
                <w:rFonts w:ascii="Aptos" w:hAnsi="Aptos"/>
                <w:sz w:val="20"/>
                <w:szCs w:val="20"/>
                <w:lang w:val="en-US"/>
              </w:rPr>
              <w:t>HTML5 | SASS | JavaScript ES6+</w:t>
            </w:r>
          </w:p>
          <w:p w:rsidRPr="00F50A4A" w:rsidR="20A44986" w:rsidP="20A44986" w:rsidRDefault="20A44986" w14:paraId="0D96EAF3" w14:textId="6555223B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132190B7" w:rsidR="132190B7">
              <w:rPr>
                <w:rFonts w:ascii="Aptos" w:hAnsi="Aptos"/>
                <w:sz w:val="20"/>
                <w:szCs w:val="20"/>
                <w:lang w:val="en-US"/>
              </w:rPr>
              <w:t>Bootstrap | Tailwind CSS</w:t>
            </w:r>
          </w:p>
          <w:p w:rsidRPr="00F50A4A" w:rsidR="00094D3E" w:rsidP="7721726D" w:rsidRDefault="20A44986" w14:paraId="1216BF95" w14:textId="295ECE6F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F50A4A">
              <w:rPr>
                <w:rFonts w:ascii="Aptos" w:hAnsi="Aptos"/>
                <w:sz w:val="20"/>
                <w:szCs w:val="20"/>
                <w:lang w:val="en-US"/>
              </w:rPr>
              <w:t>SQL (Oracle &amp; SQLite)</w:t>
            </w:r>
          </w:p>
          <w:p w:rsidRPr="00F50A4A" w:rsidR="20A44986" w:rsidP="20A44986" w:rsidRDefault="20A44986" w14:paraId="6FFA360A" w14:textId="5AA42470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F50A4A">
              <w:rPr>
                <w:rFonts w:ascii="Aptos" w:hAnsi="Aptos"/>
                <w:sz w:val="20"/>
                <w:szCs w:val="20"/>
                <w:lang w:val="en-US"/>
              </w:rPr>
              <w:t>Azure DevOps</w:t>
            </w:r>
          </w:p>
          <w:p w:rsidRPr="00F50A4A" w:rsidR="009F0CA2" w:rsidP="20A44986" w:rsidRDefault="009F0CA2" w14:paraId="748DB94A" w14:textId="6F3327CB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64F67999" w:rsidR="64F67999">
              <w:rPr>
                <w:rFonts w:ascii="Aptos" w:hAnsi="Aptos"/>
                <w:sz w:val="20"/>
                <w:szCs w:val="20"/>
                <w:lang w:val="en-US"/>
              </w:rPr>
              <w:t>ReactJS</w:t>
            </w:r>
          </w:p>
          <w:p w:rsidR="64F67999" w:rsidP="64F67999" w:rsidRDefault="64F67999" w14:paraId="6CF12BF5" w14:textId="39B6176A">
            <w:pPr>
              <w:pStyle w:val="Normal"/>
              <w:rPr>
                <w:rFonts w:ascii="Aptos" w:hAnsi="Aptos"/>
                <w:sz w:val="20"/>
                <w:szCs w:val="20"/>
                <w:lang w:val="en-US"/>
              </w:rPr>
            </w:pPr>
            <w:r w:rsidRPr="64F67999" w:rsidR="64F67999">
              <w:rPr>
                <w:rFonts w:ascii="Aptos" w:hAnsi="Aptos"/>
                <w:sz w:val="20"/>
                <w:szCs w:val="20"/>
                <w:lang w:val="en-US"/>
              </w:rPr>
              <w:t>NodeJS</w:t>
            </w:r>
          </w:p>
          <w:p w:rsidR="64F67999" w:rsidP="64F67999" w:rsidRDefault="64F67999" w14:paraId="647D1398" w14:textId="5E20A007">
            <w:pPr>
              <w:pStyle w:val="Normal"/>
              <w:rPr>
                <w:rFonts w:ascii="Aptos" w:hAnsi="Aptos"/>
                <w:sz w:val="20"/>
                <w:szCs w:val="20"/>
                <w:lang w:val="en-US"/>
              </w:rPr>
            </w:pPr>
            <w:r w:rsidRPr="64F67999" w:rsidR="64F67999">
              <w:rPr>
                <w:rFonts w:ascii="Aptos" w:hAnsi="Aptos"/>
                <w:sz w:val="20"/>
                <w:szCs w:val="20"/>
                <w:lang w:val="en-US"/>
              </w:rPr>
              <w:t>MongoBD</w:t>
            </w:r>
          </w:p>
          <w:p w:rsidRPr="00F50A4A" w:rsidR="00094D3E" w:rsidP="20A44986" w:rsidRDefault="00094D3E" w14:paraId="55B56169" w14:textId="69624F0C">
            <w:pPr>
              <w:rPr>
                <w:rFonts w:ascii="Aptos" w:hAnsi="Aptos"/>
                <w:sz w:val="20"/>
                <w:szCs w:val="20"/>
                <w:lang w:val="en-US"/>
              </w:rPr>
            </w:pPr>
          </w:p>
          <w:p w:rsidRPr="00F50A4A" w:rsidR="00094D3E" w:rsidP="20A44986" w:rsidRDefault="20A44986" w14:paraId="751A2890" w14:textId="7523E60F">
            <w:pPr>
              <w:pStyle w:val="Ttulo3"/>
              <w:rPr>
                <w:rFonts w:ascii="Aptos" w:hAnsi="Aptos"/>
                <w:lang w:val="es-AR"/>
              </w:rPr>
            </w:pPr>
            <w:r w:rsidRPr="00F50A4A">
              <w:rPr>
                <w:rFonts w:ascii="Aptos" w:hAnsi="Aptos"/>
                <w:lang w:val="es-AR"/>
              </w:rPr>
              <w:t>IDIOMA</w:t>
            </w:r>
          </w:p>
          <w:p w:rsidRPr="00F50A4A" w:rsidR="00094D3E" w:rsidP="20A44986" w:rsidRDefault="33A175DD" w14:paraId="6D26D8F2" w14:textId="6CEDF712">
            <w:pPr>
              <w:rPr>
                <w:rFonts w:ascii="Aptos" w:hAnsi="Aptos"/>
              </w:rPr>
            </w:pPr>
            <w:r w:rsidRPr="75B4C4F1" w:rsidR="75B4C4F1">
              <w:rPr>
                <w:rFonts w:ascii="Aptos" w:hAnsi="Aptos"/>
              </w:rPr>
              <w:t>Inglés B1</w:t>
            </w:r>
          </w:p>
          <w:p w:rsidRPr="00F50A4A" w:rsidR="00094D3E" w:rsidP="20A44986" w:rsidRDefault="00094D3E" w14:paraId="2D670998" w14:textId="762304BF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720" w:type="dxa"/>
            <w:tcMar/>
          </w:tcPr>
          <w:p w:rsidRPr="00F50A4A" w:rsidR="001B2ABD" w:rsidP="00CC54E0" w:rsidRDefault="001B2ABD" w14:paraId="64E7CB28" w14:textId="77777777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470" w:type="dxa"/>
            <w:tcMar/>
          </w:tcPr>
          <w:p w:rsidRPr="00F50A4A" w:rsidR="001B2ABD" w:rsidP="63777903" w:rsidRDefault="001B2ABD" w14:paraId="2B69AD8D" w14:textId="6B3F61A2">
            <w:pPr>
              <w:rPr>
                <w:rFonts w:ascii="Aptos" w:hAnsi="Aptos"/>
              </w:rPr>
            </w:pPr>
          </w:p>
          <w:p w:rsidRPr="00F50A4A" w:rsidR="41EAE700" w:rsidP="41EAE700" w:rsidRDefault="41EAE700" w14:paraId="33A53878" w14:textId="0A40FA51">
            <w:pPr>
              <w:pStyle w:val="Ttulo4"/>
              <w:spacing w:line="259" w:lineRule="auto"/>
              <w:rPr>
                <w:rFonts w:ascii="Aptos" w:hAnsi="Aptos" w:eastAsiaTheme="majorEastAsia" w:cstheme="majorBidi"/>
                <w:bCs/>
                <w:caps/>
                <w:color w:val="548AB7" w:themeColor="accent1" w:themeShade="BF"/>
                <w:sz w:val="22"/>
                <w:lang w:bidi="es-ES"/>
              </w:rPr>
            </w:pPr>
            <w:r w:rsidRPr="00F50A4A">
              <w:rPr>
                <w:rFonts w:ascii="Aptos" w:hAnsi="Aptos" w:eastAsiaTheme="majorEastAsia" w:cstheme="majorBidi"/>
                <w:bCs/>
                <w:caps/>
                <w:color w:val="548AB7" w:themeColor="accent1" w:themeShade="BF"/>
                <w:sz w:val="22"/>
                <w:lang w:bidi="es-ES"/>
              </w:rPr>
              <w:t>ESTUDIOS</w:t>
            </w:r>
          </w:p>
          <w:p w:rsidRPr="00F50A4A" w:rsidR="00931E7F" w:rsidP="00931E7F" w:rsidRDefault="22F20E98" w14:paraId="3C71A43E" w14:textId="5A2081C6">
            <w:pPr>
              <w:pStyle w:val="Ttulo4"/>
              <w:spacing w:line="259" w:lineRule="auto"/>
              <w:rPr>
                <w:rFonts w:ascii="Aptos" w:hAnsi="Aptos"/>
              </w:rPr>
            </w:pPr>
            <w:r w:rsidRPr="00F50A4A">
              <w:rPr>
                <w:rFonts w:ascii="Aptos" w:hAnsi="Aptos"/>
              </w:rPr>
              <w:t xml:space="preserve">Desarrollo FrontEnd </w:t>
            </w:r>
          </w:p>
          <w:p w:rsidRPr="00F50A4A" w:rsidR="00931E7F" w:rsidP="00931E7F" w:rsidRDefault="33A175DD" w14:paraId="79CFB5C9" w14:textId="69D9C94B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sz w:val="20"/>
                <w:szCs w:val="20"/>
              </w:rPr>
              <w:t>09/2020 - CODERHOUSE en 3 etapas</w:t>
            </w:r>
          </w:p>
          <w:p w:rsidRPr="00F50A4A" w:rsidR="7B471788" w:rsidP="7B471788" w:rsidRDefault="7B471788" w14:paraId="7B3EF449" w14:textId="1FE97FBA">
            <w:pPr>
              <w:pStyle w:val="Prrafodelista"/>
              <w:numPr>
                <w:ilvl w:val="0"/>
                <w:numId w:val="2"/>
              </w:numPr>
              <w:rPr>
                <w:rFonts w:ascii="Aptos" w:hAnsi="Aptos"/>
                <w:szCs w:val="18"/>
              </w:rPr>
            </w:pPr>
            <w:r w:rsidRPr="00F50A4A">
              <w:rPr>
                <w:rFonts w:ascii="Aptos" w:hAnsi="Aptos" w:eastAsia="Meiryo" w:cs="Arial"/>
                <w:sz w:val="20"/>
                <w:szCs w:val="20"/>
              </w:rPr>
              <w:t xml:space="preserve">HTML5 (Desarrollo Web) | </w:t>
            </w:r>
            <w:r w:rsidRPr="00F50A4A">
              <w:rPr>
                <w:rFonts w:ascii="Aptos" w:hAnsi="Aptos" w:eastAsia="Meiryo" w:cs="Arial"/>
                <w:b/>
                <w:bCs/>
                <w:color w:val="00B050"/>
                <w:szCs w:val="18"/>
              </w:rPr>
              <w:t>Finalizado (12/2020)</w:t>
            </w:r>
          </w:p>
          <w:p w:rsidRPr="00F50A4A" w:rsidR="7B471788" w:rsidP="7B471788" w:rsidRDefault="72DE61B4" w14:paraId="2E49536E" w14:textId="2CB579A6">
            <w:pPr>
              <w:pStyle w:val="Prrafodelista"/>
              <w:numPr>
                <w:ilvl w:val="1"/>
                <w:numId w:val="2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Meiryo" w:cs="Arial"/>
                <w:szCs w:val="18"/>
              </w:rPr>
              <w:t xml:space="preserve">Desarrollé un sitio Web para una Productora de Seguros </w:t>
            </w:r>
            <w:hyperlink r:id="rId11">
              <w:r w:rsidRPr="00F50A4A" w:rsidR="00C108F4">
                <w:rPr>
                  <w:rStyle w:val="Hipervnculo"/>
                  <w:rFonts w:ascii="Aptos" w:hAnsi="Aptos"/>
                  <w:szCs w:val="18"/>
                </w:rPr>
                <w:t>ENLACE</w:t>
              </w:r>
              <w:r w:rsidRPr="00F50A4A">
                <w:rPr>
                  <w:rStyle w:val="Hipervnculo"/>
                  <w:rFonts w:ascii="Aptos" w:hAnsi="Aptos"/>
                  <w:szCs w:val="18"/>
                </w:rPr>
                <w:t xml:space="preserve"> &gt; MEREX.PAS</w:t>
              </w:r>
            </w:hyperlink>
            <w:r w:rsidRPr="00F50A4A">
              <w:rPr>
                <w:rFonts w:ascii="Aptos" w:hAnsi="Aptos" w:eastAsia="Meiryo" w:cs="Arial"/>
                <w:szCs w:val="18"/>
              </w:rPr>
              <w:t xml:space="preserve"> </w:t>
            </w:r>
          </w:p>
          <w:p w:rsidRPr="00F50A4A" w:rsidR="33A175DD" w:rsidP="33A175DD" w:rsidRDefault="7B471788" w14:paraId="6AB22534" w14:textId="6E44AB22">
            <w:pPr>
              <w:pStyle w:val="Prrafodelista"/>
              <w:numPr>
                <w:ilvl w:val="0"/>
                <w:numId w:val="2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Meiryo" w:cs="Arial"/>
                <w:szCs w:val="18"/>
              </w:rPr>
              <w:t xml:space="preserve">JavaScript | </w:t>
            </w:r>
            <w:r w:rsidRPr="00F50A4A">
              <w:rPr>
                <w:rFonts w:ascii="Aptos" w:hAnsi="Aptos"/>
                <w:b/>
                <w:bCs/>
                <w:color w:val="00B050"/>
                <w:szCs w:val="18"/>
              </w:rPr>
              <w:t>Finalizado (02/2021)</w:t>
            </w:r>
          </w:p>
          <w:p w:rsidRPr="00F50A4A" w:rsidR="72DE61B4" w:rsidP="72DE61B4" w:rsidRDefault="72DE61B4" w14:paraId="1A406276" w14:textId="4FF718B5">
            <w:pPr>
              <w:pStyle w:val="Prrafodelista"/>
              <w:numPr>
                <w:ilvl w:val="1"/>
                <w:numId w:val="2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Meiryo" w:cs="Arial"/>
                <w:szCs w:val="18"/>
              </w:rPr>
              <w:t xml:space="preserve">Desarrollé un sitio Web que simula una calculadora de sueldos </w:t>
            </w:r>
            <w:hyperlink r:id="rId12">
              <w:r w:rsidRPr="00F50A4A" w:rsidR="00C108F4">
                <w:rPr>
                  <w:rStyle w:val="Hipervnculo"/>
                  <w:rFonts w:ascii="Aptos" w:hAnsi="Aptos"/>
                  <w:szCs w:val="18"/>
                </w:rPr>
                <w:t>ENLACE</w:t>
              </w:r>
              <w:r w:rsidRPr="00F50A4A">
                <w:rPr>
                  <w:rStyle w:val="Hipervnculo"/>
                  <w:rFonts w:ascii="Aptos" w:hAnsi="Aptos"/>
                  <w:szCs w:val="18"/>
                </w:rPr>
                <w:t xml:space="preserve"> &gt; Calculadora Sueldos</w:t>
              </w:r>
            </w:hyperlink>
          </w:p>
          <w:p w:rsidRPr="00F50A4A" w:rsidR="72DE61B4" w:rsidP="22F20E98" w:rsidRDefault="00E73204" w14:paraId="345D6010" w14:textId="0221B207">
            <w:pPr>
              <w:pStyle w:val="Prrafodelista"/>
              <w:numPr>
                <w:ilvl w:val="0"/>
                <w:numId w:val="2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Meiryo" w:cs="Arial"/>
              </w:rPr>
              <w:t>Rea</w:t>
            </w:r>
            <w:r>
              <w:rPr>
                <w:rFonts w:ascii="Aptos" w:hAnsi="Aptos" w:eastAsia="Meiryo" w:cs="Arial"/>
              </w:rPr>
              <w:t>ct</w:t>
            </w:r>
            <w:r w:rsidRPr="00F50A4A">
              <w:rPr>
                <w:rFonts w:ascii="Aptos" w:hAnsi="Aptos" w:eastAsia="Meiryo" w:cs="Arial"/>
              </w:rPr>
              <w:t>JS</w:t>
            </w:r>
            <w:r w:rsidRPr="00F50A4A" w:rsidR="22F20E98">
              <w:rPr>
                <w:rFonts w:ascii="Aptos" w:hAnsi="Aptos" w:eastAsia="Meiryo" w:cs="Arial"/>
              </w:rPr>
              <w:t xml:space="preserve"> | </w:t>
            </w:r>
            <w:r w:rsidRPr="00F50A4A" w:rsidR="22F20E98">
              <w:rPr>
                <w:rFonts w:ascii="Aptos" w:hAnsi="Aptos" w:eastAsia="Meiryo" w:cs="Arial"/>
                <w:b/>
                <w:bCs/>
                <w:color w:val="00B050"/>
              </w:rPr>
              <w:t>Finalizado (02/2022)</w:t>
            </w:r>
          </w:p>
          <w:p w:rsidRPr="00F50A4A" w:rsidR="22F20E98" w:rsidP="22F20E98" w:rsidRDefault="22F20E98" w14:paraId="610921B7" w14:textId="6F039D9A">
            <w:pPr>
              <w:pStyle w:val="Prrafodelista"/>
              <w:numPr>
                <w:ilvl w:val="1"/>
                <w:numId w:val="2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Meiryo" w:cs="Arial"/>
                <w:szCs w:val="18"/>
              </w:rPr>
              <w:t xml:space="preserve">Desarrollé una demo con temática de e-commerce </w:t>
            </w:r>
            <w:hyperlink r:id="rId13">
              <w:r w:rsidRPr="00F50A4A" w:rsidR="00C108F4">
                <w:rPr>
                  <w:rStyle w:val="Hipervnculo"/>
                  <w:rFonts w:ascii="Aptos" w:hAnsi="Aptos"/>
                  <w:szCs w:val="18"/>
                </w:rPr>
                <w:t>ENLACE</w:t>
              </w:r>
              <w:r w:rsidRPr="00F50A4A">
                <w:rPr>
                  <w:rStyle w:val="Hipervnculo"/>
                  <w:rFonts w:ascii="Aptos" w:hAnsi="Aptos"/>
                  <w:szCs w:val="18"/>
                </w:rPr>
                <w:t xml:space="preserve"> &gt; MI CENTRO DE LUZ</w:t>
              </w:r>
            </w:hyperlink>
          </w:p>
          <w:p w:rsidRPr="00F50A4A" w:rsidR="72DE61B4" w:rsidP="72DE61B4" w:rsidRDefault="72DE61B4" w14:paraId="65369FCF" w14:textId="62E91295">
            <w:pPr>
              <w:rPr>
                <w:rFonts w:ascii="Aptos" w:hAnsi="Aptos" w:eastAsia="Meiryo" w:cs="Arial"/>
                <w:szCs w:val="18"/>
              </w:rPr>
            </w:pPr>
          </w:p>
          <w:p w:rsidRPr="00F50A4A" w:rsidR="7115168B" w:rsidP="41EAE700" w:rsidRDefault="009F0CA2" w14:paraId="54FBB1C3" w14:textId="130D05B8">
            <w:pPr>
              <w:pStyle w:val="Ttulo4"/>
              <w:spacing w:line="259" w:lineRule="auto"/>
              <w:rPr>
                <w:rFonts w:ascii="Aptos" w:hAnsi="Aptos"/>
              </w:rPr>
            </w:pPr>
            <w:r w:rsidRPr="00F50A4A">
              <w:rPr>
                <w:rFonts w:ascii="Aptos" w:hAnsi="Aptos"/>
              </w:rPr>
              <w:t>Técnico</w:t>
            </w:r>
            <w:r w:rsidRPr="00F50A4A" w:rsidR="41EAE700">
              <w:rPr>
                <w:rFonts w:ascii="Aptos" w:hAnsi="Aptos"/>
              </w:rPr>
              <w:t xml:space="preserve"> Superior en Desarrollo de Software</w:t>
            </w:r>
          </w:p>
          <w:p w:rsidRPr="00F50A4A" w:rsidR="00036450" w:rsidP="7115168B" w:rsidRDefault="7B471788" w14:paraId="416BFAC8" w14:textId="09CC2210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sz w:val="20"/>
                <w:szCs w:val="20"/>
              </w:rPr>
              <w:t>2016</w:t>
            </w:r>
            <w:r w:rsidRPr="00F50A4A" w:rsidR="009F0CA2">
              <w:rPr>
                <w:rFonts w:ascii="Aptos" w:hAnsi="Aptos"/>
                <w:sz w:val="20"/>
                <w:szCs w:val="20"/>
              </w:rPr>
              <w:t xml:space="preserve"> - </w:t>
            </w:r>
            <w:r w:rsidRPr="00F50A4A">
              <w:rPr>
                <w:rFonts w:ascii="Aptos" w:hAnsi="Aptos"/>
                <w:sz w:val="20"/>
                <w:szCs w:val="20"/>
              </w:rPr>
              <w:t>2021 - ISTEA (Instituto Superior Tecnológico Empresarial Argentino)</w:t>
            </w:r>
          </w:p>
          <w:p w:rsidRPr="00F50A4A" w:rsidR="00036450" w:rsidP="7115168B" w:rsidRDefault="00036450" w14:paraId="3E6B6098" w14:textId="370C0361">
            <w:pPr>
              <w:pStyle w:val="Ttulo4"/>
              <w:rPr>
                <w:rFonts w:ascii="Aptos" w:hAnsi="Aptos"/>
                <w:sz w:val="20"/>
                <w:szCs w:val="20"/>
              </w:rPr>
            </w:pPr>
          </w:p>
          <w:p w:rsidRPr="00F50A4A" w:rsidR="00036450" w:rsidP="0E5AA537" w:rsidRDefault="7115168B" w14:paraId="3AC9217B" w14:textId="105D01DE">
            <w:pPr>
              <w:pStyle w:val="Ttulo4"/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</w:rPr>
              <w:t>Bachiller, modalidad Economía y Gestión de las Organizaciones</w:t>
            </w:r>
          </w:p>
          <w:p w:rsidRPr="00F50A4A" w:rsidR="004142CD" w:rsidP="7115168B" w:rsidRDefault="7115168B" w14:paraId="2FEFDA70" w14:textId="135580FE">
            <w:pPr>
              <w:pStyle w:val="Fecha"/>
              <w:rPr>
                <w:rFonts w:ascii="Aptos" w:hAnsi="Aptos"/>
                <w:sz w:val="20"/>
                <w:szCs w:val="20"/>
              </w:rPr>
            </w:pPr>
            <w:r w:rsidRPr="1DAC2604" w:rsidR="1DAC2604">
              <w:rPr>
                <w:rFonts w:ascii="Aptos" w:hAnsi="Aptos"/>
                <w:sz w:val="20"/>
                <w:szCs w:val="20"/>
              </w:rPr>
              <w:t>2003–2006.</w:t>
            </w:r>
            <w:r w:rsidRPr="1DAC2604" w:rsidR="1DAC2604">
              <w:rPr>
                <w:rFonts w:ascii="Aptos" w:hAnsi="Aptos"/>
                <w:sz w:val="20"/>
                <w:szCs w:val="20"/>
              </w:rPr>
              <w:t xml:space="preserve"> Instituto Alejandro Bunge  </w:t>
            </w:r>
          </w:p>
          <w:sdt>
            <w:sdtPr>
              <w:rPr>
                <w:rFonts w:ascii="Aptos" w:hAnsi="Aptos"/>
              </w:rPr>
              <w:id w:val="1001553383"/>
              <w:placeholder>
                <w:docPart w:val="1CC12AF21D38466DB8B20AFFFF5224A8"/>
              </w:placeholder>
              <w:temporary/>
              <w:showingPlcHdr/>
              <w15:appearance w15:val="hidden"/>
            </w:sdtPr>
            <w:sdtContent>
              <w:p w:rsidRPr="00F50A4A" w:rsidR="00036450" w:rsidP="00CC54E0" w:rsidRDefault="41EAE700" w14:paraId="1F9BD354" w14:textId="77777777">
                <w:pPr>
                  <w:pStyle w:val="Ttulo2"/>
                  <w:rPr>
                    <w:rFonts w:ascii="Aptos" w:hAnsi="Aptos"/>
                  </w:rPr>
                </w:pPr>
                <w:r w:rsidRPr="00F50A4A">
                  <w:rPr>
                    <w:rFonts w:ascii="Aptos" w:hAnsi="Aptos"/>
                    <w:color w:val="548AB7" w:themeColor="accent1" w:themeShade="BF"/>
                    <w:szCs w:val="22"/>
                    <w:lang w:bidi="es-ES"/>
                  </w:rPr>
                  <w:t>EXPERIENCIA LABORAL</w:t>
                </w:r>
              </w:p>
            </w:sdtContent>
            <w:sdtEndPr>
              <w:rPr>
                <w:rFonts w:ascii="Aptos" w:hAnsi="Aptos"/>
              </w:rPr>
            </w:sdtEndPr>
          </w:sdt>
          <w:p w:rsidRPr="00451531" w:rsidR="006E6AED" w:rsidP="00FE1239" w:rsidRDefault="006E6AED" w14:paraId="02530645" w14:textId="6B23C245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51531">
              <w:rPr>
                <w:rFonts w:ascii="Aptos" w:hAnsi="Aptos"/>
                <w:b/>
                <w:bCs/>
                <w:sz w:val="24"/>
                <w:szCs w:val="24"/>
              </w:rPr>
              <w:t>OSPe (Obra Social de Petroleros)</w:t>
            </w:r>
          </w:p>
          <w:p w:rsidR="00451531" w:rsidP="006E6AED" w:rsidRDefault="00451531" w14:paraId="206868E6" w14:textId="77777777">
            <w:pPr>
              <w:rPr>
                <w:rFonts w:ascii="Aptos" w:hAnsi="Aptos"/>
                <w:b/>
                <w:bCs/>
              </w:rPr>
            </w:pPr>
          </w:p>
          <w:p w:rsidRPr="00FE1239" w:rsidR="00451531" w:rsidP="006E6AED" w:rsidRDefault="00451531" w14:paraId="7F772F94" w14:textId="7A9AB94F">
            <w:pPr>
              <w:rPr>
                <w:rFonts w:ascii="Aptos" w:hAnsi="Aptos"/>
                <w:sz w:val="20"/>
                <w:szCs w:val="20"/>
              </w:rPr>
            </w:pPr>
            <w:r w:rsidRPr="4D6F11EA" w:rsidR="4D6F11EA">
              <w:rPr>
                <w:rFonts w:ascii="Aptos" w:hAnsi="Aptos"/>
                <w:b w:val="1"/>
                <w:bCs w:val="1"/>
                <w:sz w:val="20"/>
                <w:szCs w:val="20"/>
              </w:rPr>
              <w:t>Responsable de Desarrollo</w:t>
            </w:r>
          </w:p>
          <w:p w:rsidRPr="00F50A4A" w:rsidR="006E6AED" w:rsidP="006E6AED" w:rsidRDefault="6B9E3091" w14:paraId="0481863A" w14:textId="33DCCDBA">
            <w:pPr>
              <w:pStyle w:val="Ttulo4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66C855BD" w:rsidR="66C855BD">
              <w:rPr>
                <w:rFonts w:ascii="Aptos" w:hAnsi="Aptos"/>
                <w:b w:val="0"/>
                <w:bCs w:val="0"/>
                <w:sz w:val="20"/>
                <w:szCs w:val="20"/>
              </w:rPr>
              <w:t>07/2023 – Presente</w:t>
            </w:r>
          </w:p>
          <w:p w:rsidR="6B9E3091" w:rsidP="2A478973" w:rsidRDefault="2A478973" w14:paraId="7BC11CEE" w14:textId="0DDCE33F">
            <w:pPr>
              <w:pStyle w:val="Prrafodelista"/>
              <w:numPr>
                <w:ilvl w:val="0"/>
                <w:numId w:val="1"/>
              </w:numPr>
              <w:rPr>
                <w:szCs w:val="18"/>
              </w:rPr>
            </w:pPr>
            <w:r w:rsidRPr="2A478973">
              <w:rPr>
                <w:szCs w:val="18"/>
              </w:rPr>
              <w:t>Organización y asignación de tareas</w:t>
            </w:r>
          </w:p>
          <w:p w:rsidR="2A478973" w:rsidP="447FB8C1" w:rsidRDefault="447FB8C1" w14:paraId="3F0D73E2" w14:textId="33831168">
            <w:pPr>
              <w:pStyle w:val="Prrafodelista"/>
              <w:numPr>
                <w:ilvl w:val="0"/>
                <w:numId w:val="1"/>
              </w:numPr>
              <w:rPr>
                <w:szCs w:val="18"/>
              </w:rPr>
            </w:pPr>
            <w:r w:rsidRPr="2A478973">
              <w:rPr>
                <w:szCs w:val="18"/>
              </w:rPr>
              <w:t>Revisión y aprobación de código</w:t>
            </w:r>
          </w:p>
          <w:p w:rsidR="447FB8C1" w:rsidP="4D6F11EA" w:rsidRDefault="447FB8C1" w14:paraId="7B5BDCA9" w14:textId="267751F9">
            <w:pPr>
              <w:pStyle w:val="Prrafodelista"/>
              <w:numPr>
                <w:ilvl w:val="0"/>
                <w:numId w:val="1"/>
              </w:numPr>
              <w:rPr/>
            </w:pPr>
            <w:r w:rsidR="132190B7">
              <w:rPr/>
              <w:t>Mejoras de arquitectura en proyectos Web</w:t>
            </w:r>
          </w:p>
          <w:p w:rsidR="4D6F11EA" w:rsidP="4D6F11EA" w:rsidRDefault="4D6F11EA" w14:paraId="2A7B5A4C" w14:textId="4EA0B063">
            <w:pPr>
              <w:pStyle w:val="Prrafodelista"/>
              <w:numPr>
                <w:ilvl w:val="0"/>
                <w:numId w:val="1"/>
              </w:numPr>
              <w:rPr/>
            </w:pPr>
            <w:r w:rsidR="132190B7">
              <w:rPr/>
              <w:t xml:space="preserve">Investigación y prueba de nuevas </w:t>
            </w:r>
            <w:r w:rsidR="132190B7">
              <w:rPr/>
              <w:t>librerías</w:t>
            </w:r>
            <w:r w:rsidR="132190B7">
              <w:rPr/>
              <w:t>/</w:t>
            </w:r>
            <w:bookmarkStart w:name="_Int_jCtpNA5c" w:id="1170812692"/>
            <w:r w:rsidR="132190B7">
              <w:rPr/>
              <w:t>frameworks</w:t>
            </w:r>
            <w:bookmarkEnd w:id="1170812692"/>
            <w:r w:rsidR="132190B7">
              <w:rPr/>
              <w:t xml:space="preserve"> Web</w:t>
            </w:r>
          </w:p>
          <w:p w:rsidR="132190B7" w:rsidP="132190B7" w:rsidRDefault="132190B7" w14:paraId="598A3374" w14:textId="751DA255">
            <w:pPr>
              <w:pStyle w:val="Prrafodelista"/>
              <w:numPr>
                <w:ilvl w:val="1"/>
                <w:numId w:val="1"/>
              </w:numPr>
              <w:rPr/>
            </w:pPr>
            <w:r w:rsidR="132190B7">
              <w:rPr/>
              <w:t>React / Vue JS</w:t>
            </w:r>
          </w:p>
          <w:p w:rsidR="132190B7" w:rsidP="132190B7" w:rsidRDefault="132190B7" w14:paraId="312F5D59" w14:textId="3B7A799A">
            <w:pPr>
              <w:pStyle w:val="Prrafodelista"/>
              <w:numPr>
                <w:ilvl w:val="1"/>
                <w:numId w:val="1"/>
              </w:numPr>
              <w:rPr/>
            </w:pPr>
            <w:r w:rsidR="132190B7">
              <w:rPr/>
              <w:t>Tailwind</w:t>
            </w:r>
            <w:r w:rsidR="132190B7">
              <w:rPr/>
              <w:t xml:space="preserve"> CSS</w:t>
            </w:r>
          </w:p>
          <w:p w:rsidR="132190B7" w:rsidP="132190B7" w:rsidRDefault="132190B7" w14:paraId="3036A67E" w14:textId="7B019762">
            <w:pPr>
              <w:pStyle w:val="Prrafodelista"/>
              <w:numPr>
                <w:ilvl w:val="1"/>
                <w:numId w:val="1"/>
              </w:numPr>
              <w:rPr/>
            </w:pPr>
            <w:r w:rsidR="132190B7">
              <w:rPr/>
              <w:t>PrimeReact / PrimeVue</w:t>
            </w:r>
          </w:p>
          <w:p w:rsidR="132190B7" w:rsidP="132190B7" w:rsidRDefault="132190B7" w14:paraId="104CA6E5" w14:textId="7C4BE5FB">
            <w:pPr>
              <w:pStyle w:val="Prrafodelista"/>
              <w:numPr>
                <w:ilvl w:val="0"/>
                <w:numId w:val="1"/>
              </w:numPr>
              <w:rPr/>
            </w:pPr>
            <w:r w:rsidR="132190B7">
              <w:rPr/>
              <w:t>Generar documentación técnica</w:t>
            </w:r>
          </w:p>
          <w:p w:rsidR="00FE1239" w:rsidP="41EAE700" w:rsidRDefault="00FE1239" w14:paraId="10390689" w14:textId="5AA352EC">
            <w:pPr>
              <w:rPr>
                <w:rFonts w:ascii="Aptos" w:hAnsi="Aptos"/>
                <w:b/>
                <w:bCs/>
              </w:rPr>
            </w:pPr>
          </w:p>
          <w:p w:rsidRPr="00FE1239" w:rsidR="41EAE700" w:rsidP="41EAE700" w:rsidRDefault="006E6AED" w14:paraId="029E1362" w14:textId="3859ED75">
            <w:pPr>
              <w:rPr>
                <w:rFonts w:ascii="Aptos" w:hAnsi="Aptos"/>
                <w:sz w:val="20"/>
                <w:szCs w:val="20"/>
              </w:rPr>
            </w:pPr>
            <w:r w:rsidRPr="00FE1239">
              <w:rPr>
                <w:rFonts w:ascii="Aptos" w:hAnsi="Aptos"/>
                <w:b/>
                <w:bCs/>
                <w:sz w:val="20"/>
                <w:szCs w:val="20"/>
              </w:rPr>
              <w:t>Analista Desarrollador Web</w:t>
            </w:r>
          </w:p>
          <w:p w:rsidRPr="00F50A4A" w:rsidR="00036450" w:rsidP="0E5AA537" w:rsidRDefault="41EAE700" w14:paraId="026877A0" w14:textId="7197A309">
            <w:pPr>
              <w:pStyle w:val="Ttulo4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66C855BD" w:rsidR="66C855BD">
              <w:rPr>
                <w:rFonts w:ascii="Aptos" w:hAnsi="Aptos"/>
                <w:b w:val="0"/>
                <w:bCs w:val="0"/>
                <w:sz w:val="20"/>
                <w:szCs w:val="20"/>
              </w:rPr>
              <w:t>07/2019 – 07/2023</w:t>
            </w:r>
          </w:p>
          <w:p w:rsidRPr="00F50A4A" w:rsidR="00036450" w:rsidP="0E5AA537" w:rsidRDefault="20A44986" w14:paraId="0698A53B" w14:textId="51B582A9">
            <w:pPr>
              <w:rPr>
                <w:rFonts w:ascii="Aptos" w:hAnsi="Aptos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Desarrollo, diseño</w:t>
            </w:r>
            <w:r w:rsidR="00C108F4">
              <w:rPr>
                <w:rFonts w:ascii="Aptos" w:hAnsi="Aptos" w:eastAsia="Bembo" w:cs="Bembo"/>
                <w:sz w:val="20"/>
                <w:szCs w:val="20"/>
              </w:rPr>
              <w:t>,</w:t>
            </w: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 mantenimiento </w:t>
            </w:r>
            <w:r w:rsidR="00C108F4">
              <w:rPr>
                <w:rFonts w:ascii="Aptos" w:hAnsi="Aptos" w:eastAsia="Bembo" w:cs="Bembo"/>
                <w:sz w:val="20"/>
                <w:szCs w:val="20"/>
              </w:rPr>
              <w:t xml:space="preserve">e implementación </w:t>
            </w: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del </w:t>
            </w:r>
            <w:r w:rsidRPr="00F50A4A" w:rsidR="00C108F4">
              <w:rPr>
                <w:rFonts w:ascii="Aptos" w:hAnsi="Aptos" w:eastAsia="Bembo" w:cs="Bembo"/>
                <w:sz w:val="20"/>
                <w:szCs w:val="20"/>
              </w:rPr>
              <w:t>subdominio</w:t>
            </w: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 web de la obra social OSPe - Trámites Online</w:t>
            </w:r>
            <w:r w:rsidR="00B266DD">
              <w:rPr>
                <w:rFonts w:ascii="Aptos" w:hAnsi="Aptos" w:eastAsia="Bembo" w:cs="Bembo"/>
                <w:sz w:val="20"/>
                <w:szCs w:val="20"/>
              </w:rPr>
              <w:t xml:space="preserve"> y del Sistema interno SAES</w:t>
            </w:r>
          </w:p>
          <w:p w:rsidRPr="00F50A4A" w:rsidR="004D3011" w:rsidP="20A44986" w:rsidRDefault="20A44986" w14:paraId="3ABB4950" w14:textId="5CCC0FBB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Desarrollado en .NET Framework 4</w:t>
            </w:r>
            <w:r w:rsidR="00DD0127">
              <w:rPr>
                <w:rFonts w:ascii="Aptos" w:hAnsi="Aptos" w:eastAsia="Bembo" w:cs="Bembo"/>
                <w:sz w:val="20"/>
                <w:szCs w:val="20"/>
              </w:rPr>
              <w:t>.7</w:t>
            </w:r>
          </w:p>
          <w:p w:rsidRPr="00F50A4A" w:rsidR="004D3011" w:rsidP="20A44986" w:rsidRDefault="20A44986" w14:paraId="62F97F49" w14:textId="72387157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Apliqué diseño completo con Bootstrap 3.5 (migrando a 4.5)</w:t>
            </w:r>
          </w:p>
          <w:p w:rsidRPr="00F50A4A" w:rsidR="004D3011" w:rsidP="20A44986" w:rsidRDefault="7B471788" w14:paraId="3361AC03" w14:textId="59DE29B9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Uso de SASS y JS con ES6</w:t>
            </w:r>
          </w:p>
          <w:p w:rsidRPr="00F50A4A" w:rsidR="20A44986" w:rsidP="20A44986" w:rsidRDefault="20A44986" w14:paraId="44E520E0" w14:textId="0B3997C9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Servicios API REST con PHP</w:t>
            </w:r>
          </w:p>
          <w:p w:rsidRPr="00F50A4A" w:rsidR="00CE01B0" w:rsidP="20A44986" w:rsidRDefault="00CE01B0" w14:paraId="3B80A1A8" w14:textId="5846376A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Participación en proyecto de servicios internos con .NET Core 5</w:t>
            </w:r>
          </w:p>
          <w:p w:rsidRPr="00F50A4A" w:rsidR="20A44986" w:rsidP="20A44986" w:rsidRDefault="20A44986" w14:paraId="2F38A08D" w14:textId="56776F99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Implementé el flujo de trabajo con Git y Gitflow</w:t>
            </w:r>
            <w:r w:rsidRPr="00F50A4A" w:rsidR="00CE01B0">
              <w:rPr>
                <w:rFonts w:ascii="Aptos" w:hAnsi="Aptos" w:eastAsia="Bembo" w:cs="Bembo"/>
                <w:sz w:val="20"/>
                <w:szCs w:val="20"/>
              </w:rPr>
              <w:t xml:space="preserve"> con Sourcetree</w:t>
            </w:r>
          </w:p>
          <w:p w:rsidRPr="00F50A4A" w:rsidR="20A44986" w:rsidP="20A44986" w:rsidRDefault="20A44986" w14:paraId="5F05982F" w14:textId="0223F6EF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lastRenderedPageBreak/>
              <w:t>Implementación continua de mejoras con SOLID</w:t>
            </w:r>
          </w:p>
          <w:p w:rsidRPr="00F50A4A" w:rsidR="20A44986" w:rsidP="20A44986" w:rsidRDefault="20A44986" w14:paraId="24FC9EF5" w14:textId="2E92C56A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Creación de paquetes Nuget</w:t>
            </w:r>
          </w:p>
          <w:p w:rsidRPr="00F50A4A" w:rsidR="20A44986" w:rsidP="20A44986" w:rsidRDefault="33A175DD" w14:paraId="6F38E23B" w14:textId="2090817E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Desarrollos de procesos en Oracle SQL</w:t>
            </w:r>
          </w:p>
          <w:p w:rsidRPr="00F50A4A" w:rsidR="20A44986" w:rsidP="33A175DD" w:rsidRDefault="33A175DD" w14:paraId="79AD6F88" w14:textId="5394B6E7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Metodología de trabajo Agile; uso Azure </w:t>
            </w:r>
            <w:r w:rsidRPr="00F50A4A" w:rsidR="00CE01B0">
              <w:rPr>
                <w:rFonts w:ascii="Aptos" w:hAnsi="Aptos" w:eastAsia="Bembo" w:cs="Bembo"/>
                <w:sz w:val="20"/>
                <w:szCs w:val="20"/>
              </w:rPr>
              <w:t>DevOps</w:t>
            </w:r>
          </w:p>
          <w:p w:rsidRPr="00F50A4A" w:rsidR="00CE01B0" w:rsidP="00CE01B0" w:rsidRDefault="33A175DD" w14:paraId="067643D9" w14:textId="5A0BB650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Capacitación continua en IONIC</w:t>
            </w:r>
            <w:r w:rsidR="00254352">
              <w:rPr>
                <w:rFonts w:ascii="Aptos" w:hAnsi="Aptos" w:eastAsia="Bembo" w:cs="Bembo"/>
                <w:sz w:val="20"/>
                <w:szCs w:val="20"/>
              </w:rPr>
              <w:t>, Angular y ReactJS</w:t>
            </w:r>
          </w:p>
          <w:p w:rsidRPr="00F50A4A" w:rsidR="00CE01B0" w:rsidP="00CE01B0" w:rsidRDefault="00CE01B0" w14:paraId="67B984EF" w14:textId="1A8469BF">
            <w:pPr>
              <w:pStyle w:val="Prrafodelista"/>
              <w:numPr>
                <w:ilvl w:val="0"/>
                <w:numId w:val="3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Uso de Postman con documentación</w:t>
            </w:r>
          </w:p>
          <w:p w:rsidR="20A44986" w:rsidP="20A44986" w:rsidRDefault="20A44986" w14:paraId="668253AA" w14:textId="185BA48A">
            <w:pPr>
              <w:rPr>
                <w:rFonts w:ascii="Aptos" w:hAnsi="Aptos" w:eastAsia="Bembo" w:cs="Bembo"/>
                <w:sz w:val="20"/>
                <w:szCs w:val="20"/>
              </w:rPr>
            </w:pPr>
          </w:p>
          <w:p w:rsidR="00451531" w:rsidP="00FE1239" w:rsidRDefault="00FE1239" w14:paraId="1F0015C8" w14:textId="454EA627">
            <w:pPr>
              <w:jc w:val="center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FE1239">
              <w:rPr>
                <w:rFonts w:ascii="Aptos" w:hAnsi="Aptos"/>
                <w:b/>
                <w:bCs/>
                <w:sz w:val="24"/>
                <w:szCs w:val="24"/>
              </w:rPr>
              <w:t>Hasar Sistemas</w:t>
            </w:r>
          </w:p>
          <w:p w:rsidRPr="00FE1239" w:rsidR="00FE1239" w:rsidP="00FE1239" w:rsidRDefault="00FE1239" w14:paraId="2B2310C9" w14:textId="77777777">
            <w:pPr>
              <w:jc w:val="center"/>
              <w:rPr>
                <w:rFonts w:ascii="Aptos" w:hAnsi="Aptos" w:eastAsia="Bembo" w:cs="Bembo"/>
                <w:b/>
                <w:bCs/>
                <w:sz w:val="24"/>
                <w:szCs w:val="24"/>
              </w:rPr>
            </w:pPr>
          </w:p>
          <w:p w:rsidRPr="00FE1239" w:rsidR="004D3011" w:rsidP="0E5AA537" w:rsidRDefault="6A5C7820" w14:paraId="4510C27C" w14:textId="4929026B">
            <w:pPr>
              <w:pStyle w:val="Ttulo4"/>
              <w:rPr>
                <w:rFonts w:ascii="Aptos" w:hAnsi="Aptos"/>
                <w:sz w:val="20"/>
                <w:szCs w:val="20"/>
              </w:rPr>
            </w:pPr>
            <w:r w:rsidRPr="00FE1239">
              <w:rPr>
                <w:rFonts w:ascii="Aptos" w:hAnsi="Aptos"/>
                <w:sz w:val="20"/>
                <w:szCs w:val="20"/>
              </w:rPr>
              <w:t>Analista Desarrollador Mobile (Semi senior)</w:t>
            </w:r>
          </w:p>
          <w:p w:rsidRPr="00F50A4A" w:rsidR="005E7BC5" w:rsidP="0E5AA537" w:rsidRDefault="20A44986" w14:paraId="2F01EF42" w14:textId="5AA46D8F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/>
                <w:sz w:val="20"/>
                <w:szCs w:val="20"/>
              </w:rPr>
              <w:t>09/2017 – 06/2019 / Ref.: Marcelo Dulce (1154999717)</w:t>
            </w:r>
          </w:p>
          <w:p w:rsidRPr="00F50A4A" w:rsidR="20A44986" w:rsidP="20A44986" w:rsidRDefault="20A44986" w14:paraId="5D109C9A" w14:textId="6A2F7770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Trabajé en el proyecto de aplicación Ruta40 desarrollado para Android con Xamarin Forms 3.x</w:t>
            </w:r>
          </w:p>
          <w:p w:rsidRPr="00F50A4A" w:rsidR="20A44986" w:rsidP="20A44986" w:rsidRDefault="20A44986" w14:paraId="5B64B2EA" w14:textId="78D298A7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Desarrollo de nuevas UI </w:t>
            </w:r>
          </w:p>
          <w:p w:rsidRPr="00F50A4A" w:rsidR="20A44986" w:rsidP="20A44986" w:rsidRDefault="20A44986" w14:paraId="6E7A0DB5" w14:textId="2EC4C285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Pruebas unitarias con TDD (con Rhino Mocks)</w:t>
            </w:r>
          </w:p>
          <w:p w:rsidRPr="00F50A4A" w:rsidR="20A44986" w:rsidP="20A44986" w:rsidRDefault="20A44986" w14:paraId="23C1D01B" w14:textId="7162B361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Aplicación de MVVM</w:t>
            </w:r>
          </w:p>
          <w:p w:rsidRPr="00F50A4A" w:rsidR="20A44986" w:rsidP="20A44986" w:rsidRDefault="20A44986" w14:paraId="6F869E68" w14:textId="5F9C7484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Uso de SQLite</w:t>
            </w:r>
          </w:p>
          <w:p w:rsidRPr="00F50A4A" w:rsidR="20A44986" w:rsidP="20A44986" w:rsidRDefault="22F20E98" w14:paraId="44501DEA" w14:textId="5C9E708E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  <w:lang w:val="en-US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  <w:lang w:val="en-US"/>
              </w:rPr>
              <w:t>Conocimientos adquiridos en DDD, Unit of Work, Inversion of Control and Dependency Injection, Lazy loading</w:t>
            </w:r>
          </w:p>
          <w:p w:rsidRPr="00F50A4A" w:rsidR="20A44986" w:rsidP="20A44986" w:rsidRDefault="20A44986" w14:paraId="380D1374" w14:textId="09A56788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Control de versiones con Git</w:t>
            </w:r>
          </w:p>
          <w:p w:rsidRPr="00F50A4A" w:rsidR="20A44986" w:rsidP="20A44986" w:rsidRDefault="20A44986" w14:paraId="5C27758B" w14:textId="060DE2FD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Metodología de trabajo Agile; uso de Jira</w:t>
            </w:r>
          </w:p>
          <w:p w:rsidRPr="00F50A4A" w:rsidR="20A44986" w:rsidP="20A44986" w:rsidRDefault="22F20E98" w14:paraId="060D7E00" w14:textId="636AE2E4">
            <w:pPr>
              <w:pStyle w:val="Prrafodelista"/>
              <w:numPr>
                <w:ilvl w:val="0"/>
                <w:numId w:val="4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Capacitación en ReactJS</w:t>
            </w:r>
          </w:p>
          <w:p w:rsidRPr="00F50A4A" w:rsidR="20A44986" w:rsidP="20A44986" w:rsidRDefault="20A44986" w14:paraId="25F2394B" w14:textId="5D197BC1">
            <w:pPr>
              <w:rPr>
                <w:rFonts w:ascii="Aptos" w:hAnsi="Aptos" w:eastAsia="Bembo" w:cs="Bembo"/>
                <w:sz w:val="20"/>
                <w:szCs w:val="20"/>
              </w:rPr>
            </w:pPr>
          </w:p>
          <w:p w:rsidRPr="00F50A4A" w:rsidR="20A44986" w:rsidP="20A44986" w:rsidRDefault="20A44986" w14:paraId="1DF20ACB" w14:textId="74C73A0E">
            <w:p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En 3 oportunidades viaje a Colombia para la implementación y soporte de la aplicación on-site junto con el cliente</w:t>
            </w:r>
            <w:r w:rsidRPr="00F50A4A">
              <w:rPr>
                <w:rFonts w:ascii="Aptos" w:hAnsi="Aptos"/>
                <w:sz w:val="20"/>
                <w:szCs w:val="20"/>
              </w:rPr>
              <w:t xml:space="preserve">  </w:t>
            </w:r>
          </w:p>
          <w:p w:rsidRPr="00F50A4A" w:rsidR="20A44986" w:rsidP="20A44986" w:rsidRDefault="20A44986" w14:paraId="6C2F3586" w14:textId="18EFE6BA">
            <w:pPr>
              <w:rPr>
                <w:rFonts w:ascii="Aptos" w:hAnsi="Aptos"/>
                <w:sz w:val="20"/>
                <w:szCs w:val="20"/>
              </w:rPr>
            </w:pPr>
          </w:p>
          <w:p w:rsidRPr="00FE1239" w:rsidR="004D3011" w:rsidP="00FE1239" w:rsidRDefault="00FE1239" w14:paraId="750226CF" w14:textId="5156E09B">
            <w:pPr>
              <w:pStyle w:val="Ttulo4"/>
              <w:jc w:val="center"/>
              <w:rPr>
                <w:rFonts w:ascii="Aptos" w:hAnsi="Aptos"/>
                <w:sz w:val="24"/>
                <w:szCs w:val="24"/>
              </w:rPr>
            </w:pPr>
            <w:r w:rsidRPr="00FE1239">
              <w:rPr>
                <w:rFonts w:ascii="Aptos" w:hAnsi="Aptos"/>
                <w:sz w:val="24"/>
                <w:szCs w:val="24"/>
              </w:rPr>
              <w:t>Capgemini Argentina</w:t>
            </w:r>
          </w:p>
          <w:p w:rsidR="00FE1239" w:rsidP="0E5AA537" w:rsidRDefault="00FE1239" w14:paraId="6524DFF6" w14:textId="77777777">
            <w:pPr>
              <w:pStyle w:val="Ttulo4"/>
              <w:rPr>
                <w:rFonts w:ascii="Aptos" w:hAnsi="Aptos"/>
              </w:rPr>
            </w:pPr>
          </w:p>
          <w:p w:rsidRPr="00FE1239" w:rsidR="005E7BC5" w:rsidP="0E5AA537" w:rsidRDefault="6A5C7820" w14:paraId="6E97C16B" w14:textId="20CFF634">
            <w:pPr>
              <w:pStyle w:val="Ttulo4"/>
              <w:rPr>
                <w:rFonts w:ascii="Aptos" w:hAnsi="Aptos"/>
                <w:sz w:val="20"/>
                <w:szCs w:val="20"/>
              </w:rPr>
            </w:pPr>
            <w:r w:rsidRPr="00FE1239">
              <w:rPr>
                <w:rFonts w:ascii="Aptos" w:hAnsi="Aptos"/>
                <w:sz w:val="20"/>
                <w:szCs w:val="20"/>
              </w:rPr>
              <w:t>Desarrollador de Aplicaciones de Escritorio para Windows</w:t>
            </w:r>
          </w:p>
          <w:p w:rsidRPr="00F50A4A" w:rsidR="004D3011" w:rsidP="0E5AA537" w:rsidRDefault="116F1FB0" w14:paraId="4EE40734" w14:textId="62EEE176">
            <w:pPr>
              <w:pStyle w:val="Ttulo4"/>
              <w:rPr>
                <w:rFonts w:ascii="Aptos" w:hAnsi="Aptos"/>
                <w:b w:val="0"/>
                <w:sz w:val="20"/>
                <w:szCs w:val="20"/>
              </w:rPr>
            </w:pPr>
            <w:r w:rsidRPr="00F50A4A">
              <w:rPr>
                <w:rFonts w:ascii="Aptos" w:hAnsi="Aptos"/>
                <w:b w:val="0"/>
                <w:sz w:val="20"/>
                <w:szCs w:val="20"/>
              </w:rPr>
              <w:t>08/2015 – 09/2017</w:t>
            </w:r>
          </w:p>
          <w:p w:rsidRPr="00F50A4A" w:rsidR="004D3011" w:rsidP="20A44986" w:rsidRDefault="20A44986" w14:paraId="04EFEDB7" w14:textId="0009B3BE">
            <w:pPr>
              <w:rPr>
                <w:rFonts w:ascii="Aptos" w:hAnsi="Aptos" w:eastAsia="Bembo" w:cs="Bembo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 xml:space="preserve">Fui parte del equipo de trabajo de ISBAN - Santander Río. </w:t>
            </w:r>
            <w:r w:rsidRPr="00F50A4A" w:rsidR="41EAE700">
              <w:rPr>
                <w:rFonts w:ascii="Aptos" w:hAnsi="Aptos"/>
              </w:rPr>
              <w:br/>
            </w:r>
            <w:r w:rsidRPr="00F50A4A">
              <w:rPr>
                <w:rFonts w:ascii="Aptos" w:hAnsi="Aptos" w:eastAsia="Bembo" w:cs="Bembo"/>
                <w:sz w:val="20"/>
                <w:szCs w:val="20"/>
              </w:rPr>
              <w:t>Trabajé en un proyecto migrando de VB6 a .NET Framework 3.5 con WPF.</w:t>
            </w:r>
          </w:p>
          <w:p w:rsidRPr="00F50A4A" w:rsidR="20A44986" w:rsidP="20A44986" w:rsidRDefault="20A44986" w14:paraId="7E892BD6" w14:textId="1ED97B34">
            <w:pPr>
              <w:pStyle w:val="Prrafodelista"/>
              <w:numPr>
                <w:ilvl w:val="0"/>
                <w:numId w:val="5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MVVM</w:t>
            </w:r>
          </w:p>
          <w:p w:rsidRPr="00F50A4A" w:rsidR="20A44986" w:rsidP="20A44986" w:rsidRDefault="20A44986" w14:paraId="39248ACB" w14:textId="47427B30">
            <w:pPr>
              <w:pStyle w:val="Prrafodelista"/>
              <w:numPr>
                <w:ilvl w:val="0"/>
                <w:numId w:val="5"/>
              </w:numPr>
              <w:rPr>
                <w:rFonts w:ascii="Aptos" w:hAnsi="Aptos"/>
                <w:sz w:val="20"/>
                <w:szCs w:val="20"/>
              </w:rPr>
            </w:pPr>
            <w:r w:rsidRPr="00F50A4A">
              <w:rPr>
                <w:rFonts w:ascii="Aptos" w:hAnsi="Aptos" w:eastAsia="Bembo" w:cs="Bembo"/>
                <w:sz w:val="20"/>
                <w:szCs w:val="20"/>
              </w:rPr>
              <w:t>Oracle SQL</w:t>
            </w:r>
          </w:p>
          <w:p w:rsidRPr="00F50A4A" w:rsidR="00036450" w:rsidP="00CC54E0" w:rsidRDefault="41EAE700" w14:paraId="037F2853" w14:textId="1C1A0405">
            <w:pPr>
              <w:pStyle w:val="Ttulo2"/>
              <w:rPr>
                <w:rFonts w:ascii="Aptos" w:hAnsi="Aptos"/>
              </w:rPr>
            </w:pPr>
            <w:r w:rsidRPr="00F50A4A">
              <w:rPr>
                <w:rFonts w:ascii="Aptos" w:hAnsi="Aptos"/>
                <w:color w:val="548AB7" w:themeColor="accent1" w:themeShade="BF"/>
                <w:szCs w:val="22"/>
                <w:lang w:bidi="es-ES"/>
              </w:rPr>
              <w:t>otros conocimientos</w:t>
            </w:r>
          </w:p>
          <w:p w:rsidR="005F064A" w:rsidP="7115168B" w:rsidRDefault="00DC4612" w14:paraId="430CD807" w14:textId="78246159">
            <w:pPr>
              <w:rPr>
                <w:rFonts w:ascii="Aptos" w:hAnsi="Aptos" w:eastAsia="Bembo" w:cs="Bembo"/>
                <w:szCs w:val="18"/>
              </w:rPr>
            </w:pPr>
            <w:r>
              <w:rPr>
                <w:rFonts w:ascii="Aptos" w:hAnsi="Aptos" w:eastAsia="Bembo" w:cs="Bembo"/>
                <w:szCs w:val="18"/>
              </w:rPr>
              <w:t xml:space="preserve">Curso Udemy: </w:t>
            </w:r>
            <w:r w:rsidRPr="00DC4612">
              <w:rPr>
                <w:rFonts w:ascii="Aptos" w:hAnsi="Aptos" w:eastAsia="Bembo" w:cs="Bembo"/>
                <w:szCs w:val="18"/>
              </w:rPr>
              <w:t>JavaScript Moderno Guía Definitiva Construye +20 Proyectos</w:t>
            </w:r>
            <w:r>
              <w:rPr>
                <w:rFonts w:ascii="Aptos" w:hAnsi="Aptos" w:eastAsia="Bembo" w:cs="Bembo"/>
                <w:szCs w:val="18"/>
              </w:rPr>
              <w:t xml:space="preserve"> | </w:t>
            </w:r>
            <w:r w:rsidRPr="00F129A5">
              <w:rPr>
                <w:rFonts w:ascii="Aptos" w:hAnsi="Aptos" w:eastAsia="Bembo" w:cs="Bembo"/>
                <w:b/>
                <w:bCs/>
                <w:color w:val="FFC000"/>
                <w:szCs w:val="18"/>
              </w:rPr>
              <w:t>En Curso</w:t>
            </w:r>
          </w:p>
          <w:p w:rsidRPr="00F50A4A" w:rsidR="00094D3E" w:rsidP="7115168B" w:rsidRDefault="7115168B" w14:paraId="0F55FDFF" w14:textId="6F9BB21C">
            <w:pPr>
              <w:rPr>
                <w:rFonts w:ascii="Aptos" w:hAnsi="Aptos"/>
              </w:rPr>
            </w:pPr>
            <w:r w:rsidRPr="00F50A4A">
              <w:rPr>
                <w:rFonts w:ascii="Aptos" w:hAnsi="Aptos" w:eastAsia="Bembo" w:cs="Bembo"/>
                <w:szCs w:val="18"/>
              </w:rPr>
              <w:t>Curso Udemy: Angular: De cero a experto creando aplicaciones (Angular 9+)</w:t>
            </w:r>
            <w:r w:rsidR="00F129A5">
              <w:rPr>
                <w:rFonts w:ascii="Aptos" w:hAnsi="Aptos" w:eastAsia="Bembo" w:cs="Bembo"/>
                <w:szCs w:val="18"/>
              </w:rPr>
              <w:t xml:space="preserve"> | </w:t>
            </w:r>
            <w:r w:rsidRPr="00F129A5" w:rsidR="00F129A5">
              <w:rPr>
                <w:rFonts w:ascii="Aptos" w:hAnsi="Aptos" w:eastAsia="Bembo" w:cs="Bembo"/>
                <w:b/>
                <w:bCs/>
                <w:color w:val="FFC000"/>
                <w:szCs w:val="18"/>
              </w:rPr>
              <w:t>En Curso</w:t>
            </w:r>
          </w:p>
          <w:p w:rsidRPr="00F50A4A" w:rsidR="00094D3E" w:rsidP="22F20E98" w:rsidRDefault="22F20E98" w14:paraId="4C36A376" w14:textId="04EC1B0F">
            <w:pPr>
              <w:rPr>
                <w:rFonts w:ascii="Aptos" w:hAnsi="Aptos" w:eastAsia="Bembo" w:cs="Bembo"/>
              </w:rPr>
            </w:pPr>
            <w:r w:rsidRPr="00F50A4A">
              <w:rPr>
                <w:rFonts w:ascii="Aptos" w:hAnsi="Aptos" w:eastAsia="Bembo" w:cs="Bembo"/>
              </w:rPr>
              <w:t xml:space="preserve">Curso Udemy: Git y GitHub Completo Desde Cero | </w:t>
            </w:r>
            <w:r w:rsidRPr="00F50A4A">
              <w:rPr>
                <w:rFonts w:ascii="Aptos" w:hAnsi="Aptos" w:eastAsia="Meiryo" w:cs="Arial"/>
                <w:b/>
                <w:bCs/>
                <w:color w:val="00B050"/>
              </w:rPr>
              <w:t>Finalizado</w:t>
            </w:r>
          </w:p>
          <w:p w:rsidRPr="00F50A4A" w:rsidR="00094D3E" w:rsidP="22F20E98" w:rsidRDefault="22F20E98" w14:paraId="615FDABE" w14:textId="5ACA273E">
            <w:pPr>
              <w:rPr>
                <w:rFonts w:ascii="Aptos" w:hAnsi="Aptos" w:eastAsia="Bembo" w:cs="Bembo"/>
              </w:rPr>
            </w:pPr>
            <w:r w:rsidRPr="00F50A4A">
              <w:rPr>
                <w:rFonts w:ascii="Aptos" w:hAnsi="Aptos" w:eastAsia="Bembo" w:cs="Bembo"/>
              </w:rPr>
              <w:t xml:space="preserve">Curso Udemy: jQuery: De cero a avanzado mediante ejercicios prácticos | </w:t>
            </w:r>
            <w:r w:rsidRPr="00F50A4A">
              <w:rPr>
                <w:rFonts w:ascii="Aptos" w:hAnsi="Aptos" w:eastAsia="Meiryo" w:cs="Arial"/>
                <w:b/>
                <w:bCs/>
                <w:color w:val="00B050"/>
              </w:rPr>
              <w:t>Finalizado</w:t>
            </w:r>
          </w:p>
        </w:tc>
      </w:tr>
      <w:tr w:rsidRPr="00F50A4A" w:rsidR="22F20E98" w:rsidTr="132190B7" w14:paraId="0D6F6D2E" w14:textId="77777777">
        <w:tc>
          <w:tcPr>
            <w:tcW w:w="3600" w:type="dxa"/>
            <w:tcMar/>
          </w:tcPr>
          <w:p w:rsidR="22F20E98" w:rsidP="22F20E98" w:rsidRDefault="22F20E98" w14:paraId="393CC9D7" w14:textId="77777777">
            <w:pPr>
              <w:rPr>
                <w:rFonts w:ascii="Aptos" w:hAnsi="Aptos" w:eastAsia="Meiryo" w:cs="Arial"/>
                <w:b/>
                <w:bCs/>
                <w:caps/>
                <w:color w:val="548AB7" w:themeColor="accent1" w:themeShade="BF"/>
                <w:szCs w:val="18"/>
                <w:lang w:bidi="es-ES"/>
              </w:rPr>
            </w:pPr>
          </w:p>
          <w:p w:rsidRPr="00F50A4A" w:rsidR="00867814" w:rsidP="22F20E98" w:rsidRDefault="00867814" w14:paraId="3B18745D" w14:textId="08B66936">
            <w:pPr>
              <w:rPr>
                <w:rFonts w:ascii="Aptos" w:hAnsi="Aptos" w:eastAsia="Meiryo" w:cs="Arial"/>
                <w:b/>
                <w:bCs/>
                <w:caps/>
                <w:color w:val="548AB7" w:themeColor="accent1" w:themeShade="BF"/>
                <w:szCs w:val="18"/>
                <w:lang w:bidi="es-ES"/>
              </w:rPr>
            </w:pPr>
          </w:p>
        </w:tc>
        <w:tc>
          <w:tcPr>
            <w:tcW w:w="720" w:type="dxa"/>
            <w:tcMar/>
          </w:tcPr>
          <w:p w:rsidRPr="00F50A4A" w:rsidR="22F20E98" w:rsidP="22F20E98" w:rsidRDefault="22F20E98" w14:paraId="6354033E" w14:textId="00F61FFB">
            <w:pPr>
              <w:rPr>
                <w:rFonts w:ascii="Aptos" w:hAnsi="Aptos" w:eastAsia="Meiryo" w:cs="Arial"/>
                <w:szCs w:val="18"/>
              </w:rPr>
            </w:pPr>
          </w:p>
        </w:tc>
        <w:tc>
          <w:tcPr>
            <w:tcW w:w="6470" w:type="dxa"/>
            <w:tcMar/>
          </w:tcPr>
          <w:p w:rsidRPr="00F50A4A" w:rsidR="22F20E98" w:rsidP="22F20E98" w:rsidRDefault="22F20E98" w14:paraId="02E1E0D0" w14:textId="1C597953">
            <w:pPr>
              <w:rPr>
                <w:rFonts w:ascii="Aptos" w:hAnsi="Aptos" w:eastAsia="Meiryo" w:cs="Arial"/>
                <w:szCs w:val="18"/>
              </w:rPr>
            </w:pPr>
          </w:p>
        </w:tc>
      </w:tr>
    </w:tbl>
    <w:p w:rsidRPr="00F50A4A" w:rsidR="006C718E" w:rsidP="000C45FF" w:rsidRDefault="006C718E" w14:paraId="7A4BBB8C" w14:textId="77777777">
      <w:pPr>
        <w:tabs>
          <w:tab w:val="left" w:pos="990"/>
        </w:tabs>
        <w:rPr>
          <w:rFonts w:ascii="Aptos" w:hAnsi="Aptos"/>
        </w:rPr>
      </w:pPr>
    </w:p>
    <w:sectPr w:rsidRPr="00F50A4A" w:rsidR="006C718E" w:rsidSect="0059649E">
      <w:headerReference w:type="default" r:id="rId14"/>
      <w:footerReference w:type="default" r:id="rId15"/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D05" w:rsidP="000C45FF" w:rsidRDefault="00944D05" w14:paraId="67E4B00F" w14:textId="77777777">
      <w:r>
        <w:separator/>
      </w:r>
    </w:p>
  </w:endnote>
  <w:endnote w:type="continuationSeparator" w:id="0">
    <w:p w:rsidR="00944D05" w:rsidP="000C45FF" w:rsidRDefault="00944D05" w14:paraId="675AA6E9" w14:textId="77777777">
      <w:r>
        <w:continuationSeparator/>
      </w:r>
    </w:p>
  </w:endnote>
  <w:endnote w:type="continuationNotice" w:id="1">
    <w:p w:rsidR="00944D05" w:rsidRDefault="00944D05" w14:paraId="038D5FB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embo">
    <w:altName w:val="Cambria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5"/>
      <w:gridCol w:w="3585"/>
      <w:gridCol w:w="3585"/>
    </w:tblGrid>
    <w:tr w:rsidR="41EAE700" w:rsidTr="41EAE700" w14:paraId="52CF6136" w14:textId="77777777">
      <w:tc>
        <w:tcPr>
          <w:tcW w:w="3585" w:type="dxa"/>
        </w:tcPr>
        <w:p w:rsidR="41EAE700" w:rsidP="41EAE700" w:rsidRDefault="41EAE700" w14:paraId="4B0AF838" w14:textId="5228FDEB">
          <w:pPr>
            <w:pStyle w:val="Encabezado"/>
            <w:ind w:left="-115"/>
          </w:pPr>
        </w:p>
      </w:tc>
      <w:tc>
        <w:tcPr>
          <w:tcW w:w="3585" w:type="dxa"/>
        </w:tcPr>
        <w:p w:rsidR="41EAE700" w:rsidP="41EAE700" w:rsidRDefault="41EAE700" w14:paraId="131FEB1B" w14:textId="14262BF6">
          <w:pPr>
            <w:pStyle w:val="Encabezado"/>
            <w:jc w:val="center"/>
          </w:pPr>
        </w:p>
      </w:tc>
      <w:tc>
        <w:tcPr>
          <w:tcW w:w="3585" w:type="dxa"/>
        </w:tcPr>
        <w:p w:rsidR="41EAE700" w:rsidP="41EAE700" w:rsidRDefault="41EAE700" w14:paraId="02AD48C0" w14:textId="4649FC94">
          <w:pPr>
            <w:pStyle w:val="Encabezado"/>
            <w:ind w:right="-115"/>
            <w:jc w:val="right"/>
          </w:pPr>
        </w:p>
      </w:tc>
    </w:tr>
  </w:tbl>
  <w:p w:rsidR="41EAE700" w:rsidP="41EAE700" w:rsidRDefault="41EAE700" w14:paraId="6489CBE0" w14:textId="7E844D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D05" w:rsidP="000C45FF" w:rsidRDefault="00944D05" w14:paraId="0140AB95" w14:textId="77777777">
      <w:r>
        <w:separator/>
      </w:r>
    </w:p>
  </w:footnote>
  <w:footnote w:type="continuationSeparator" w:id="0">
    <w:p w:rsidR="00944D05" w:rsidP="000C45FF" w:rsidRDefault="00944D05" w14:paraId="76B0D3B7" w14:textId="77777777">
      <w:r>
        <w:continuationSeparator/>
      </w:r>
    </w:p>
  </w:footnote>
  <w:footnote w:type="continuationNotice" w:id="1">
    <w:p w:rsidR="00944D05" w:rsidRDefault="00944D05" w14:paraId="208DF87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Pr="0059649E" w:rsidR="000C45FF" w:rsidRDefault="000C45FF" w14:paraId="2DC99995" w14:textId="77777777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0C757E5" wp14:editId="5A83E11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jCtpNA5c" int2:invalidationBookmarkName="" int2:hashCode="dWG/sBXY9TZ2DL" int2:id="fmhvPFM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multi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F5868E3"/>
    <w:multiLevelType w:val="hybridMultilevel"/>
    <w:tmpl w:val="3C60C172"/>
    <w:lvl w:ilvl="0" w:tplc="EEEED0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7A66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6F8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0C0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5840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C6E3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4447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5C6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E86D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9F796C"/>
    <w:multiLevelType w:val="multilevel"/>
    <w:tmpl w:val="BD4A57B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E05A3F"/>
    <w:multiLevelType w:val="hybridMultilevel"/>
    <w:tmpl w:val="EDCC39F2"/>
    <w:lvl w:ilvl="0" w:tplc="445842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98C9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9C0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F2BB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B413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92EA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DA6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188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2C4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6A5106"/>
    <w:multiLevelType w:val="hybridMultilevel"/>
    <w:tmpl w:val="FFFFFFFF"/>
    <w:lvl w:ilvl="0" w:tplc="DDAE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34D1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8EC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400D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4ED8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1A6F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0E90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78AF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72C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0E2690"/>
    <w:multiLevelType w:val="hybridMultilevel"/>
    <w:tmpl w:val="4C502ACA"/>
    <w:lvl w:ilvl="0" w:tplc="EC16CB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8A30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AEB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4639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EAB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54B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A68D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8689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18C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73261995">
    <w:abstractNumId w:val="15"/>
  </w:num>
  <w:num w:numId="2" w16cid:durableId="1620186171">
    <w:abstractNumId w:val="12"/>
  </w:num>
  <w:num w:numId="3" w16cid:durableId="1624145602">
    <w:abstractNumId w:val="14"/>
  </w:num>
  <w:num w:numId="4" w16cid:durableId="568998178">
    <w:abstractNumId w:val="16"/>
  </w:num>
  <w:num w:numId="5" w16cid:durableId="564802496">
    <w:abstractNumId w:val="10"/>
  </w:num>
  <w:num w:numId="6" w16cid:durableId="1638140474">
    <w:abstractNumId w:val="11"/>
  </w:num>
  <w:num w:numId="7" w16cid:durableId="2079326295">
    <w:abstractNumId w:val="13"/>
  </w:num>
  <w:num w:numId="8" w16cid:durableId="275258996">
    <w:abstractNumId w:val="8"/>
  </w:num>
  <w:num w:numId="9" w16cid:durableId="1255868767">
    <w:abstractNumId w:val="3"/>
  </w:num>
  <w:num w:numId="10" w16cid:durableId="2112581983">
    <w:abstractNumId w:val="2"/>
  </w:num>
  <w:num w:numId="11" w16cid:durableId="261381684">
    <w:abstractNumId w:val="1"/>
  </w:num>
  <w:num w:numId="12" w16cid:durableId="2109808804">
    <w:abstractNumId w:val="0"/>
  </w:num>
  <w:num w:numId="13" w16cid:durableId="1258096802">
    <w:abstractNumId w:val="9"/>
  </w:num>
  <w:num w:numId="14" w16cid:durableId="240871954">
    <w:abstractNumId w:val="7"/>
  </w:num>
  <w:num w:numId="15" w16cid:durableId="1795054994">
    <w:abstractNumId w:val="6"/>
  </w:num>
  <w:num w:numId="16" w16cid:durableId="763846982">
    <w:abstractNumId w:val="5"/>
  </w:num>
  <w:num w:numId="17" w16cid:durableId="796336397">
    <w:abstractNumId w:val="4"/>
  </w:num>
  <w:num w:numId="18" w16cid:durableId="439909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2"/>
    <w:rsid w:val="000223D1"/>
    <w:rsid w:val="00031830"/>
    <w:rsid w:val="00036450"/>
    <w:rsid w:val="00075675"/>
    <w:rsid w:val="00082930"/>
    <w:rsid w:val="00094499"/>
    <w:rsid w:val="00094D3E"/>
    <w:rsid w:val="000C45FF"/>
    <w:rsid w:val="000E3FD1"/>
    <w:rsid w:val="00100683"/>
    <w:rsid w:val="00107E73"/>
    <w:rsid w:val="00112054"/>
    <w:rsid w:val="001424E5"/>
    <w:rsid w:val="001442E6"/>
    <w:rsid w:val="001525E1"/>
    <w:rsid w:val="00180329"/>
    <w:rsid w:val="001816E2"/>
    <w:rsid w:val="0019001F"/>
    <w:rsid w:val="001A74A5"/>
    <w:rsid w:val="001B2ABD"/>
    <w:rsid w:val="001E0391"/>
    <w:rsid w:val="001E1759"/>
    <w:rsid w:val="001F1ECC"/>
    <w:rsid w:val="00220E11"/>
    <w:rsid w:val="002400EB"/>
    <w:rsid w:val="00253B50"/>
    <w:rsid w:val="00254352"/>
    <w:rsid w:val="00254CD8"/>
    <w:rsid w:val="002559EC"/>
    <w:rsid w:val="00256CF7"/>
    <w:rsid w:val="00274C9A"/>
    <w:rsid w:val="00281FD5"/>
    <w:rsid w:val="002D3CA3"/>
    <w:rsid w:val="0030481B"/>
    <w:rsid w:val="003156FC"/>
    <w:rsid w:val="00320A23"/>
    <w:rsid w:val="003254B5"/>
    <w:rsid w:val="0037121F"/>
    <w:rsid w:val="003A6B7D"/>
    <w:rsid w:val="003B06CA"/>
    <w:rsid w:val="004071FC"/>
    <w:rsid w:val="004142CD"/>
    <w:rsid w:val="00420ABF"/>
    <w:rsid w:val="00445947"/>
    <w:rsid w:val="00451531"/>
    <w:rsid w:val="004561E8"/>
    <w:rsid w:val="00477E17"/>
    <w:rsid w:val="004813B3"/>
    <w:rsid w:val="00496591"/>
    <w:rsid w:val="004C60B1"/>
    <w:rsid w:val="004C63E4"/>
    <w:rsid w:val="004D2B2C"/>
    <w:rsid w:val="004D3011"/>
    <w:rsid w:val="004D7819"/>
    <w:rsid w:val="005262AC"/>
    <w:rsid w:val="0058760C"/>
    <w:rsid w:val="0059649E"/>
    <w:rsid w:val="005A442E"/>
    <w:rsid w:val="005D60DE"/>
    <w:rsid w:val="005E39D5"/>
    <w:rsid w:val="005E7BC5"/>
    <w:rsid w:val="005F064A"/>
    <w:rsid w:val="00600670"/>
    <w:rsid w:val="0062123A"/>
    <w:rsid w:val="00646E75"/>
    <w:rsid w:val="00670B97"/>
    <w:rsid w:val="006771D0"/>
    <w:rsid w:val="006C718E"/>
    <w:rsid w:val="006E321D"/>
    <w:rsid w:val="006E6AED"/>
    <w:rsid w:val="00715FCB"/>
    <w:rsid w:val="007210D0"/>
    <w:rsid w:val="00743101"/>
    <w:rsid w:val="007775E1"/>
    <w:rsid w:val="007867A0"/>
    <w:rsid w:val="007927F5"/>
    <w:rsid w:val="00802CA0"/>
    <w:rsid w:val="00810CBB"/>
    <w:rsid w:val="00854F41"/>
    <w:rsid w:val="00867814"/>
    <w:rsid w:val="008B0338"/>
    <w:rsid w:val="00901E58"/>
    <w:rsid w:val="009260CD"/>
    <w:rsid w:val="00931E7F"/>
    <w:rsid w:val="00943E28"/>
    <w:rsid w:val="00944D05"/>
    <w:rsid w:val="00952C25"/>
    <w:rsid w:val="009A09AC"/>
    <w:rsid w:val="009D317B"/>
    <w:rsid w:val="009F0CA2"/>
    <w:rsid w:val="00A2118D"/>
    <w:rsid w:val="00A7758B"/>
    <w:rsid w:val="00A80354"/>
    <w:rsid w:val="00A83D86"/>
    <w:rsid w:val="00A84B52"/>
    <w:rsid w:val="00AD76E2"/>
    <w:rsid w:val="00B20152"/>
    <w:rsid w:val="00B266DD"/>
    <w:rsid w:val="00B359E4"/>
    <w:rsid w:val="00B57D98"/>
    <w:rsid w:val="00B656B9"/>
    <w:rsid w:val="00B70850"/>
    <w:rsid w:val="00BB3227"/>
    <w:rsid w:val="00C066B6"/>
    <w:rsid w:val="00C108F4"/>
    <w:rsid w:val="00C37BA1"/>
    <w:rsid w:val="00C4674C"/>
    <w:rsid w:val="00C506CF"/>
    <w:rsid w:val="00C72BED"/>
    <w:rsid w:val="00C7452C"/>
    <w:rsid w:val="00C77F60"/>
    <w:rsid w:val="00C9578B"/>
    <w:rsid w:val="00CB0055"/>
    <w:rsid w:val="00CC0C6D"/>
    <w:rsid w:val="00CC54E0"/>
    <w:rsid w:val="00CE01B0"/>
    <w:rsid w:val="00D04BFE"/>
    <w:rsid w:val="00D2522B"/>
    <w:rsid w:val="00D422DE"/>
    <w:rsid w:val="00D5459D"/>
    <w:rsid w:val="00D73C06"/>
    <w:rsid w:val="00DA05E8"/>
    <w:rsid w:val="00DA1F4D"/>
    <w:rsid w:val="00DA2F83"/>
    <w:rsid w:val="00DC4612"/>
    <w:rsid w:val="00DD0127"/>
    <w:rsid w:val="00DD172A"/>
    <w:rsid w:val="00E17370"/>
    <w:rsid w:val="00E25A26"/>
    <w:rsid w:val="00E4381A"/>
    <w:rsid w:val="00E55D74"/>
    <w:rsid w:val="00E73204"/>
    <w:rsid w:val="00E97D0B"/>
    <w:rsid w:val="00EE4C8D"/>
    <w:rsid w:val="00F0154C"/>
    <w:rsid w:val="00F129A5"/>
    <w:rsid w:val="00F46875"/>
    <w:rsid w:val="00F50A4A"/>
    <w:rsid w:val="00F51B82"/>
    <w:rsid w:val="00F60274"/>
    <w:rsid w:val="00F72F81"/>
    <w:rsid w:val="00F77FB9"/>
    <w:rsid w:val="00F80B71"/>
    <w:rsid w:val="00F81E0E"/>
    <w:rsid w:val="00F94526"/>
    <w:rsid w:val="00FA0B46"/>
    <w:rsid w:val="00FB068F"/>
    <w:rsid w:val="00FE1239"/>
    <w:rsid w:val="02BA2883"/>
    <w:rsid w:val="0E5AA537"/>
    <w:rsid w:val="116F1FB0"/>
    <w:rsid w:val="132190B7"/>
    <w:rsid w:val="1DAC2604"/>
    <w:rsid w:val="20A44986"/>
    <w:rsid w:val="22F20E98"/>
    <w:rsid w:val="2A478973"/>
    <w:rsid w:val="33A175DD"/>
    <w:rsid w:val="41EAE700"/>
    <w:rsid w:val="447FB8C1"/>
    <w:rsid w:val="45305F91"/>
    <w:rsid w:val="4D6F11EA"/>
    <w:rsid w:val="4E464F29"/>
    <w:rsid w:val="5F175967"/>
    <w:rsid w:val="63777903"/>
    <w:rsid w:val="64F67999"/>
    <w:rsid w:val="66C855BD"/>
    <w:rsid w:val="6A5C7820"/>
    <w:rsid w:val="6B9E3091"/>
    <w:rsid w:val="7115168B"/>
    <w:rsid w:val="72DE61B4"/>
    <w:rsid w:val="75B4C4F1"/>
    <w:rsid w:val="764F06CA"/>
    <w:rsid w:val="7721726D"/>
    <w:rsid w:val="7B4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88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EE4C8D"/>
    <w:rPr>
      <w:rFonts w:ascii="Century Gothic" w:hAnsi="Century Gothic" w:eastAsiaTheme="majorEastAsia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styleId="TtuloCar" w:customStyle="1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styleId="Ttulo1Car" w:customStyle="1">
    <w:name w:val="Título 1 Car"/>
    <w:basedOn w:val="Fuentedeprrafopredeter"/>
    <w:link w:val="Ttulo1"/>
    <w:uiPriority w:val="9"/>
    <w:rsid w:val="00EE4C8D"/>
    <w:rPr>
      <w:rFonts w:ascii="Century Gothic" w:hAnsi="Century Gothic" w:eastAsiaTheme="majorEastAsia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styleId="FechaCar" w:customStyle="1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styleId="Mencinnoresuelta1" w:customStyle="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tuloCar" w:customStyle="1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styleId="Ttulo3Car" w:customStyle="1">
    <w:name w:val="Título 3 Car"/>
    <w:basedOn w:val="Fuentedeprrafopredeter"/>
    <w:link w:val="Ttulo3"/>
    <w:uiPriority w:val="9"/>
    <w:rsid w:val="00EE4C8D"/>
    <w:rPr>
      <w:rFonts w:ascii="Century Gothic" w:hAnsi="Century Gothic" w:eastAsiaTheme="majorEastAsia" w:cstheme="majorBidi"/>
      <w:b/>
      <w:caps/>
      <w:color w:val="548AB7" w:themeColor="accent1" w:themeShade="BF"/>
      <w:sz w:val="22"/>
    </w:rPr>
  </w:style>
  <w:style w:type="character" w:styleId="Ttulo4Car" w:customStyle="1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styleId="1" w:customStyle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6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7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themeTint="BF" w:sz="8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themeTint="BF" w:sz="6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themeTint="BF" w:sz="8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themeTint="BF" w:sz="6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themeTint="BF" w:sz="8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themeTint="BF" w:sz="6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C8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9F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CBDB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styleId="10" w:customStyle="1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EE4C8D"/>
    <w:rPr>
      <w:rFonts w:ascii="Century Gothic" w:hAnsi="Century Gothic" w:eastAsiaTheme="majorEastAsia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13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14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6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7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themeShade="99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themeShade="99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themeShade="99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themeShade="99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themeShade="99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themeShade="99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hAnsi="Microsoft YaHei UI" w:eastAsia="Microsoft YaHei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E4C8D"/>
    <w:rPr>
      <w:rFonts w:ascii="Microsoft YaHei UI" w:hAnsi="Microsoft YaHei UI" w:eastAsia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Space="180" w:wrap="auto" w:hAnchor="page" w:xAlign="center" w:yAlign="bottom" w:hRule="exact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color="94B6D2" w:themeColor="accent1" w:sz="2" w:space="10"/>
        <w:left w:val="single" w:color="94B6D2" w:themeColor="accent1" w:sz="2" w:space="10"/>
        <w:bottom w:val="single" w:color="94B6D2" w:themeColor="accent1" w:sz="2" w:space="10"/>
        <w:right w:val="single" w:color="94B6D2" w:themeColor="accent1" w:sz="2" w:space="10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hAnsi="Microsoft YaHei UI" w:eastAsia="Microsoft YaHei UI"/>
      <w:szCs w:val="18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EE4C8D"/>
    <w:rPr>
      <w:rFonts w:ascii="Microsoft YaHei UI" w:hAnsi="Microsoft YaHei UI" w:eastAsia="Microsoft YaHei UI"/>
      <w:sz w:val="18"/>
      <w:szCs w:val="1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E4C8D"/>
    <w:rPr>
      <w:rFonts w:ascii="Century Gothic" w:hAnsi="Century Gothic" w:eastAsiaTheme="majorEastAsia" w:cstheme="majorBidi"/>
      <w:color w:val="548AB7" w:themeColor="accent1" w:themeShade="BF"/>
      <w:sz w:val="18"/>
      <w:szCs w:val="22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E4C8D"/>
    <w:rPr>
      <w:rFonts w:ascii="Century Gothic" w:hAnsi="Century Gothic" w:eastAsiaTheme="majorEastAsia" w:cstheme="majorBidi"/>
      <w:color w:val="345C7D" w:themeColor="accent1" w:themeShade="7F"/>
      <w:sz w:val="18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E4C8D"/>
    <w:rPr>
      <w:rFonts w:ascii="Century Gothic" w:hAnsi="Century Gothic" w:eastAsiaTheme="majorEastAsia" w:cstheme="majorBidi"/>
      <w:i/>
      <w:iCs/>
      <w:color w:val="345C7D" w:themeColor="accent1" w:themeShade="7F"/>
      <w:sz w:val="18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E4C8D"/>
    <w:rPr>
      <w:rFonts w:ascii="Century Gothic" w:hAnsi="Century Gothic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E4C8D"/>
    <w:rPr>
      <w:rFonts w:ascii="Century Gothic" w:hAnsi="Century Gothic" w:eastAsiaTheme="majorEastAsia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8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styleId="11" w:customStyle="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styleId="12" w:customStyle="1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styleId="SaludoCar" w:customStyle="1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paragraph" w:styleId="Revisin">
    <w:name w:val="Revision"/>
    <w:hidden/>
    <w:uiPriority w:val="99"/>
    <w:semiHidden/>
    <w:rsid w:val="00867814"/>
    <w:rPr>
      <w:rFonts w:ascii="Century Gothic" w:hAnsi="Century Gothic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micentrodeluz.netlify.app/" TargetMode="Externa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yperlink" Target="https://calcula-it.netlify.app/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merexpas.netlify.app/" TargetMode="External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hyperlink" Target="https://soynerin.github.io/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header" Target="header1.xml" Id="rId14" /><Relationship Type="http://schemas.microsoft.com/office/2020/10/relationships/intelligence" Target="intelligence2.xml" Id="R1aaf7447369e462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ce\AppData\Local\Packages\Microsoft.Office.Desktop_8wekyb3d8bbwe\LocalCache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EEEF2B16CB4F47BD4CA15B17CA3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A5BB2-AB92-4EC4-8D46-FD202BD69CEE}"/>
      </w:docPartPr>
      <w:docPartBody>
        <w:p w:rsidR="007C7C68" w:rsidRDefault="005A6943"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65975F7527B4F728E2E027993286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FE2D3-40E3-49ED-AEF4-D22D9727B7EC}"/>
      </w:docPartPr>
      <w:docPartBody>
        <w:p w:rsidR="007C7C68" w:rsidRDefault="005A6943"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8E0D32DE03E47A38852E4B64291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2E1AD-7B81-41B4-9FC1-5483B95642D7}"/>
      </w:docPartPr>
      <w:docPartBody>
        <w:p w:rsidR="007C7C68" w:rsidRDefault="005A6943"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88560468767C4F5A95C55FB72E3FF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E441-C70B-490F-BBF5-EF5A649A749A}"/>
      </w:docPartPr>
      <w:docPartBody>
        <w:p w:rsidR="007C7C68" w:rsidRDefault="005A6943"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2FCFDE8D62744B768EEF59D11DB7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4484-0489-4D3F-944D-6B8F732F9971}"/>
      </w:docPartPr>
      <w:docPartBody>
        <w:p w:rsidR="007C7C68" w:rsidRDefault="005A6943"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1CC12AF21D38466DB8B20AFFFF52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97633-D016-45A7-9C7F-5CDF4A978246}"/>
      </w:docPartPr>
      <w:docPartBody>
        <w:p w:rsidR="007C7C68" w:rsidRDefault="005A6943"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embo">
    <w:altName w:val="Cambria"/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43"/>
    <w:rsid w:val="000278FF"/>
    <w:rsid w:val="004C2299"/>
    <w:rsid w:val="00512294"/>
    <w:rsid w:val="005A6943"/>
    <w:rsid w:val="007968CC"/>
    <w:rsid w:val="007C7C68"/>
    <w:rsid w:val="00890D13"/>
    <w:rsid w:val="009B3563"/>
    <w:rsid w:val="009C6D96"/>
    <w:rsid w:val="00B5263E"/>
    <w:rsid w:val="00C1487C"/>
    <w:rsid w:val="00C324F6"/>
    <w:rsid w:val="00D94D4B"/>
    <w:rsid w:val="00F7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Currículum vítae azul y gris.dotx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Neri Espinola</lastModifiedBy>
  <revision>7</revision>
  <dcterms:created xsi:type="dcterms:W3CDTF">2023-11-13T23:55:00.0000000Z</dcterms:created>
  <dcterms:modified xsi:type="dcterms:W3CDTF">2024-10-02T02:26:03.5678958Z</dcterms:modified>
</coreProperties>
</file>